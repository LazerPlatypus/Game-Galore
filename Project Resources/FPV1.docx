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838C5" w14:textId="77777777" w:rsidR="0017598F" w:rsidRDefault="00C8791C">
      <w:pPr>
        <w:pBdr>
          <w:top w:val="nil"/>
          <w:left w:val="nil"/>
          <w:bottom w:val="nil"/>
          <w:right w:val="nil"/>
          <w:between w:val="nil"/>
        </w:pBdr>
        <w:spacing w:before="0" w:after="0" w:line="240" w:lineRule="auto"/>
        <w:jc w:val="center"/>
      </w:pPr>
      <w:bookmarkStart w:id="0" w:name="_gjdgxs" w:colFirst="0" w:colLast="0"/>
      <w:bookmarkEnd w:id="0"/>
      <w:r>
        <w:br/>
      </w:r>
      <w:r>
        <w:rPr>
          <w:noProof/>
        </w:rPr>
        <w:drawing>
          <wp:anchor distT="0" distB="0" distL="0" distR="0" simplePos="0" relativeHeight="251658240" behindDoc="1" locked="0" layoutInCell="1" hidden="0" allowOverlap="1" wp14:anchorId="1777809C" wp14:editId="5E8DAFA5">
            <wp:simplePos x="0" y="0"/>
            <wp:positionH relativeFrom="column">
              <wp:posOffset>685800</wp:posOffset>
            </wp:positionH>
            <wp:positionV relativeFrom="paragraph">
              <wp:posOffset>112395</wp:posOffset>
            </wp:positionV>
            <wp:extent cx="4076700" cy="6525260"/>
            <wp:effectExtent l="133350" t="114300" r="152400" b="14224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76700" cy="6525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E76A293" w14:textId="77777777" w:rsidR="0017598F" w:rsidRDefault="0017598F">
      <w:pPr>
        <w:pStyle w:val="Title"/>
        <w:spacing w:after="0"/>
      </w:pPr>
    </w:p>
    <w:p w14:paraId="6847C667" w14:textId="77777777" w:rsidR="0017598F" w:rsidRDefault="0017598F">
      <w:pPr>
        <w:pStyle w:val="Title"/>
        <w:spacing w:before="0" w:after="0"/>
      </w:pPr>
    </w:p>
    <w:p w14:paraId="249357ED" w14:textId="77777777" w:rsidR="0017598F" w:rsidRDefault="0017598F">
      <w:pPr>
        <w:pStyle w:val="Title"/>
        <w:spacing w:before="0" w:after="0"/>
      </w:pPr>
    </w:p>
    <w:p w14:paraId="43A0F843" w14:textId="77777777" w:rsidR="0017598F" w:rsidRDefault="0017598F">
      <w:pPr>
        <w:pStyle w:val="Title"/>
        <w:spacing w:before="0" w:after="0"/>
      </w:pPr>
    </w:p>
    <w:p w14:paraId="11610207" w14:textId="77777777" w:rsidR="0017598F" w:rsidRDefault="0017598F">
      <w:pPr>
        <w:pStyle w:val="Title"/>
        <w:spacing w:before="0" w:after="0"/>
      </w:pPr>
    </w:p>
    <w:p w14:paraId="5197784B" w14:textId="77777777" w:rsidR="0017598F" w:rsidRDefault="0017598F">
      <w:pPr>
        <w:pStyle w:val="Title"/>
        <w:spacing w:before="0" w:after="0"/>
      </w:pPr>
    </w:p>
    <w:p w14:paraId="3AEEC677" w14:textId="77777777" w:rsidR="0017598F" w:rsidRDefault="0017598F">
      <w:pPr>
        <w:pStyle w:val="Title"/>
        <w:spacing w:before="0" w:after="0"/>
      </w:pPr>
    </w:p>
    <w:p w14:paraId="75408850" w14:textId="77777777" w:rsidR="0017598F" w:rsidRDefault="0017598F">
      <w:pPr>
        <w:pStyle w:val="Title"/>
        <w:spacing w:before="0" w:after="0"/>
      </w:pPr>
    </w:p>
    <w:p w14:paraId="47BA5109" w14:textId="77EA956C" w:rsidR="0017598F" w:rsidRDefault="00C04A9E">
      <w:pPr>
        <w:pStyle w:val="Title"/>
        <w:spacing w:before="0"/>
      </w:pPr>
      <w:r>
        <w:t xml:space="preserve">Game </w:t>
      </w:r>
      <w:r w:rsidR="006837F2">
        <w:t>Galore</w:t>
      </w:r>
    </w:p>
    <w:p w14:paraId="51C3965E" w14:textId="46523D0A" w:rsidR="0017598F" w:rsidRDefault="006837F2">
      <w:pPr>
        <w:pStyle w:val="Subtitle"/>
      </w:pPr>
      <w:r>
        <w:t>final project for team 3</w:t>
      </w:r>
    </w:p>
    <w:p w14:paraId="36B35FB9" w14:textId="77777777" w:rsidR="006837F2" w:rsidRDefault="006837F2">
      <w:pPr>
        <w:pBdr>
          <w:top w:val="nil"/>
          <w:left w:val="nil"/>
          <w:bottom w:val="nil"/>
          <w:right w:val="nil"/>
          <w:between w:val="nil"/>
        </w:pBdr>
        <w:spacing w:before="0" w:after="0"/>
        <w:jc w:val="center"/>
      </w:pPr>
      <w:r>
        <w:t xml:space="preserve">Ciarra A. </w:t>
      </w:r>
      <w:r w:rsidR="00C8791C">
        <w:t>Adam H</w:t>
      </w:r>
      <w:r>
        <w:t>. Nash M. Jake V.</w:t>
      </w:r>
    </w:p>
    <w:p w14:paraId="576C74A8" w14:textId="200EF5A5" w:rsidR="0017598F" w:rsidRDefault="006837F2">
      <w:pPr>
        <w:pBdr>
          <w:top w:val="nil"/>
          <w:left w:val="nil"/>
          <w:bottom w:val="nil"/>
          <w:right w:val="nil"/>
          <w:between w:val="nil"/>
        </w:pBdr>
        <w:spacing w:before="0" w:after="0"/>
        <w:jc w:val="center"/>
      </w:pPr>
      <w:r>
        <w:t>CSC 150 SA</w:t>
      </w:r>
      <w:r w:rsidR="00C8791C">
        <w:t xml:space="preserve"> | </w:t>
      </w:r>
      <w:r>
        <w:t>2/25/19</w:t>
      </w:r>
    </w:p>
    <w:p w14:paraId="76C42912" w14:textId="77777777" w:rsidR="0017598F" w:rsidRDefault="00C8791C">
      <w:r>
        <w:br w:type="page"/>
      </w:r>
    </w:p>
    <w:p w14:paraId="5E6881C9" w14:textId="77777777" w:rsidR="0017598F" w:rsidRDefault="00C8791C">
      <w:pPr>
        <w:pStyle w:val="Heading1"/>
        <w:jc w:val="center"/>
      </w:pPr>
      <w:bookmarkStart w:id="1" w:name="_Toc1900392"/>
      <w:r>
        <w:lastRenderedPageBreak/>
        <w:t>Table of Contents</w:t>
      </w:r>
      <w:bookmarkEnd w:id="1"/>
    </w:p>
    <w:sdt>
      <w:sdtPr>
        <w:rPr>
          <w:smallCaps/>
          <w:color w:val="595959"/>
          <w:sz w:val="26"/>
          <w:szCs w:val="26"/>
        </w:rPr>
        <w:id w:val="940268687"/>
        <w:docPartObj>
          <w:docPartGallery w:val="Table of Contents"/>
          <w:docPartUnique/>
        </w:docPartObj>
      </w:sdtPr>
      <w:sdtEndPr>
        <w:rPr>
          <w:smallCaps w:val="0"/>
          <w:sz w:val="22"/>
          <w:szCs w:val="22"/>
        </w:rPr>
      </w:sdtEndPr>
      <w:sdtContent>
        <w:p w14:paraId="47C84AD4" w14:textId="7BC454CB" w:rsidR="00BB36A2" w:rsidRDefault="00443496">
          <w:pPr>
            <w:pStyle w:val="TOC1"/>
            <w:tabs>
              <w:tab w:val="right" w:leader="dot" w:pos="863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900392" w:history="1">
            <w:r w:rsidR="00BB36A2" w:rsidRPr="009B54C7">
              <w:rPr>
                <w:rStyle w:val="Hyperlink"/>
                <w:noProof/>
              </w:rPr>
              <w:t>Table of Contents</w:t>
            </w:r>
            <w:r w:rsidR="00BB36A2">
              <w:rPr>
                <w:noProof/>
                <w:webHidden/>
              </w:rPr>
              <w:tab/>
            </w:r>
            <w:r w:rsidR="00BB36A2">
              <w:rPr>
                <w:noProof/>
                <w:webHidden/>
              </w:rPr>
              <w:fldChar w:fldCharType="begin"/>
            </w:r>
            <w:r w:rsidR="00BB36A2">
              <w:rPr>
                <w:noProof/>
                <w:webHidden/>
              </w:rPr>
              <w:instrText xml:space="preserve"> PAGEREF _Toc1900392 \h </w:instrText>
            </w:r>
            <w:r w:rsidR="00BB36A2">
              <w:rPr>
                <w:noProof/>
                <w:webHidden/>
              </w:rPr>
            </w:r>
            <w:r w:rsidR="00BB36A2">
              <w:rPr>
                <w:noProof/>
                <w:webHidden/>
              </w:rPr>
              <w:fldChar w:fldCharType="separate"/>
            </w:r>
            <w:r w:rsidR="00BB36A2">
              <w:rPr>
                <w:noProof/>
                <w:webHidden/>
              </w:rPr>
              <w:t>1</w:t>
            </w:r>
            <w:r w:rsidR="00BB36A2">
              <w:rPr>
                <w:noProof/>
                <w:webHidden/>
              </w:rPr>
              <w:fldChar w:fldCharType="end"/>
            </w:r>
          </w:hyperlink>
        </w:p>
        <w:p w14:paraId="69EB7B4F" w14:textId="38947FB0" w:rsidR="00BB36A2" w:rsidRDefault="00223FF0">
          <w:pPr>
            <w:pStyle w:val="TOC1"/>
            <w:tabs>
              <w:tab w:val="right" w:leader="dot" w:pos="8630"/>
            </w:tabs>
            <w:rPr>
              <w:rFonts w:asciiTheme="minorHAnsi" w:eastAsiaTheme="minorEastAsia" w:hAnsiTheme="minorHAnsi" w:cstheme="minorBidi"/>
              <w:noProof/>
              <w:color w:val="auto"/>
              <w:sz w:val="22"/>
            </w:rPr>
          </w:pPr>
          <w:hyperlink w:anchor="_Toc1900393" w:history="1">
            <w:r w:rsidR="00BB36A2" w:rsidRPr="009B54C7">
              <w:rPr>
                <w:rStyle w:val="Hyperlink"/>
                <w:noProof/>
              </w:rPr>
              <w:t>Part 1: Functional Requirements</w:t>
            </w:r>
            <w:r w:rsidR="00BB36A2">
              <w:rPr>
                <w:noProof/>
                <w:webHidden/>
              </w:rPr>
              <w:tab/>
            </w:r>
            <w:r w:rsidR="00BB36A2">
              <w:rPr>
                <w:noProof/>
                <w:webHidden/>
              </w:rPr>
              <w:fldChar w:fldCharType="begin"/>
            </w:r>
            <w:r w:rsidR="00BB36A2">
              <w:rPr>
                <w:noProof/>
                <w:webHidden/>
              </w:rPr>
              <w:instrText xml:space="preserve"> PAGEREF _Toc1900393 \h </w:instrText>
            </w:r>
            <w:r w:rsidR="00BB36A2">
              <w:rPr>
                <w:noProof/>
                <w:webHidden/>
              </w:rPr>
            </w:r>
            <w:r w:rsidR="00BB36A2">
              <w:rPr>
                <w:noProof/>
                <w:webHidden/>
              </w:rPr>
              <w:fldChar w:fldCharType="separate"/>
            </w:r>
            <w:r w:rsidR="00BB36A2">
              <w:rPr>
                <w:noProof/>
                <w:webHidden/>
              </w:rPr>
              <w:t>2</w:t>
            </w:r>
            <w:r w:rsidR="00BB36A2">
              <w:rPr>
                <w:noProof/>
                <w:webHidden/>
              </w:rPr>
              <w:fldChar w:fldCharType="end"/>
            </w:r>
          </w:hyperlink>
        </w:p>
        <w:p w14:paraId="09E66CCE" w14:textId="001FCFA9" w:rsidR="00BB36A2" w:rsidRDefault="00223FF0">
          <w:pPr>
            <w:pStyle w:val="TOC2"/>
            <w:tabs>
              <w:tab w:val="right" w:leader="dot" w:pos="8630"/>
            </w:tabs>
            <w:rPr>
              <w:rFonts w:asciiTheme="minorHAnsi" w:eastAsiaTheme="minorEastAsia" w:hAnsiTheme="minorHAnsi" w:cstheme="minorBidi"/>
              <w:noProof/>
              <w:color w:val="auto"/>
            </w:rPr>
          </w:pPr>
          <w:hyperlink w:anchor="_Toc1900394" w:history="1">
            <w:r w:rsidR="00BB36A2" w:rsidRPr="009B54C7">
              <w:rPr>
                <w:rStyle w:val="Hyperlink"/>
                <w:noProof/>
              </w:rPr>
              <w:t>Glossary</w:t>
            </w:r>
            <w:r w:rsidR="00BB36A2">
              <w:rPr>
                <w:noProof/>
                <w:webHidden/>
              </w:rPr>
              <w:tab/>
            </w:r>
            <w:r w:rsidR="00BB36A2">
              <w:rPr>
                <w:noProof/>
                <w:webHidden/>
              </w:rPr>
              <w:fldChar w:fldCharType="begin"/>
            </w:r>
            <w:r w:rsidR="00BB36A2">
              <w:rPr>
                <w:noProof/>
                <w:webHidden/>
              </w:rPr>
              <w:instrText xml:space="preserve"> PAGEREF _Toc1900394 \h </w:instrText>
            </w:r>
            <w:r w:rsidR="00BB36A2">
              <w:rPr>
                <w:noProof/>
                <w:webHidden/>
              </w:rPr>
            </w:r>
            <w:r w:rsidR="00BB36A2">
              <w:rPr>
                <w:noProof/>
                <w:webHidden/>
              </w:rPr>
              <w:fldChar w:fldCharType="separate"/>
            </w:r>
            <w:r w:rsidR="00BB36A2">
              <w:rPr>
                <w:noProof/>
                <w:webHidden/>
              </w:rPr>
              <w:t>2</w:t>
            </w:r>
            <w:r w:rsidR="00BB36A2">
              <w:rPr>
                <w:noProof/>
                <w:webHidden/>
              </w:rPr>
              <w:fldChar w:fldCharType="end"/>
            </w:r>
          </w:hyperlink>
        </w:p>
        <w:p w14:paraId="67E8CBE9" w14:textId="2638DE63" w:rsidR="00BB36A2" w:rsidRDefault="00223FF0">
          <w:pPr>
            <w:pStyle w:val="TOC2"/>
            <w:tabs>
              <w:tab w:val="right" w:leader="dot" w:pos="8630"/>
            </w:tabs>
            <w:rPr>
              <w:rFonts w:asciiTheme="minorHAnsi" w:eastAsiaTheme="minorEastAsia" w:hAnsiTheme="minorHAnsi" w:cstheme="minorBidi"/>
              <w:noProof/>
              <w:color w:val="auto"/>
            </w:rPr>
          </w:pPr>
          <w:hyperlink w:anchor="_Toc1900395" w:history="1">
            <w:r w:rsidR="00BB36A2" w:rsidRPr="009B54C7">
              <w:rPr>
                <w:rStyle w:val="Hyperlink"/>
                <w:noProof/>
              </w:rPr>
              <w:t>Priority</w:t>
            </w:r>
            <w:r w:rsidR="00BB36A2">
              <w:rPr>
                <w:noProof/>
                <w:webHidden/>
              </w:rPr>
              <w:tab/>
            </w:r>
            <w:r w:rsidR="00BB36A2">
              <w:rPr>
                <w:noProof/>
                <w:webHidden/>
              </w:rPr>
              <w:fldChar w:fldCharType="begin"/>
            </w:r>
            <w:r w:rsidR="00BB36A2">
              <w:rPr>
                <w:noProof/>
                <w:webHidden/>
              </w:rPr>
              <w:instrText xml:space="preserve"> PAGEREF _Toc1900395 \h </w:instrText>
            </w:r>
            <w:r w:rsidR="00BB36A2">
              <w:rPr>
                <w:noProof/>
                <w:webHidden/>
              </w:rPr>
            </w:r>
            <w:r w:rsidR="00BB36A2">
              <w:rPr>
                <w:noProof/>
                <w:webHidden/>
              </w:rPr>
              <w:fldChar w:fldCharType="separate"/>
            </w:r>
            <w:r w:rsidR="00BB36A2">
              <w:rPr>
                <w:noProof/>
                <w:webHidden/>
              </w:rPr>
              <w:t>2</w:t>
            </w:r>
            <w:r w:rsidR="00BB36A2">
              <w:rPr>
                <w:noProof/>
                <w:webHidden/>
              </w:rPr>
              <w:fldChar w:fldCharType="end"/>
            </w:r>
          </w:hyperlink>
        </w:p>
        <w:p w14:paraId="68E3A8DF" w14:textId="30FE202F" w:rsidR="00BB36A2" w:rsidRDefault="00223FF0">
          <w:pPr>
            <w:pStyle w:val="TOC2"/>
            <w:tabs>
              <w:tab w:val="right" w:leader="dot" w:pos="8630"/>
            </w:tabs>
            <w:rPr>
              <w:rFonts w:asciiTheme="minorHAnsi" w:eastAsiaTheme="minorEastAsia" w:hAnsiTheme="minorHAnsi" w:cstheme="minorBidi"/>
              <w:noProof/>
              <w:color w:val="auto"/>
            </w:rPr>
          </w:pPr>
          <w:hyperlink w:anchor="_Toc1900396" w:history="1">
            <w:r w:rsidR="00BB36A2" w:rsidRPr="009B54C7">
              <w:rPr>
                <w:rStyle w:val="Hyperlink"/>
                <w:noProof/>
              </w:rPr>
              <w:t>Creation, Importing, and Data Storage Behaviors</w:t>
            </w:r>
            <w:r w:rsidR="00BB36A2">
              <w:rPr>
                <w:noProof/>
                <w:webHidden/>
              </w:rPr>
              <w:tab/>
            </w:r>
            <w:r w:rsidR="00BB36A2">
              <w:rPr>
                <w:noProof/>
                <w:webHidden/>
              </w:rPr>
              <w:fldChar w:fldCharType="begin"/>
            </w:r>
            <w:r w:rsidR="00BB36A2">
              <w:rPr>
                <w:noProof/>
                <w:webHidden/>
              </w:rPr>
              <w:instrText xml:space="preserve"> PAGEREF _Toc1900396 \h </w:instrText>
            </w:r>
            <w:r w:rsidR="00BB36A2">
              <w:rPr>
                <w:noProof/>
                <w:webHidden/>
              </w:rPr>
            </w:r>
            <w:r w:rsidR="00BB36A2">
              <w:rPr>
                <w:noProof/>
                <w:webHidden/>
              </w:rPr>
              <w:fldChar w:fldCharType="separate"/>
            </w:r>
            <w:r w:rsidR="00BB36A2">
              <w:rPr>
                <w:noProof/>
                <w:webHidden/>
              </w:rPr>
              <w:t>2</w:t>
            </w:r>
            <w:r w:rsidR="00BB36A2">
              <w:rPr>
                <w:noProof/>
                <w:webHidden/>
              </w:rPr>
              <w:fldChar w:fldCharType="end"/>
            </w:r>
          </w:hyperlink>
        </w:p>
        <w:p w14:paraId="00D25D30" w14:textId="0CFDBD6D" w:rsidR="00BB36A2" w:rsidRDefault="00223FF0">
          <w:pPr>
            <w:pStyle w:val="TOC2"/>
            <w:tabs>
              <w:tab w:val="right" w:leader="dot" w:pos="8630"/>
            </w:tabs>
            <w:rPr>
              <w:rFonts w:asciiTheme="minorHAnsi" w:eastAsiaTheme="minorEastAsia" w:hAnsiTheme="minorHAnsi" w:cstheme="minorBidi"/>
              <w:noProof/>
              <w:color w:val="auto"/>
            </w:rPr>
          </w:pPr>
          <w:hyperlink w:anchor="_Toc1900397" w:history="1">
            <w:r w:rsidR="00BB36A2" w:rsidRPr="009B54C7">
              <w:rPr>
                <w:rStyle w:val="Hyperlink"/>
                <w:noProof/>
              </w:rPr>
              <w:t>Gameplay Behaviors</w:t>
            </w:r>
            <w:r w:rsidR="00BB36A2">
              <w:rPr>
                <w:noProof/>
                <w:webHidden/>
              </w:rPr>
              <w:tab/>
            </w:r>
            <w:r w:rsidR="00BB36A2">
              <w:rPr>
                <w:noProof/>
                <w:webHidden/>
              </w:rPr>
              <w:fldChar w:fldCharType="begin"/>
            </w:r>
            <w:r w:rsidR="00BB36A2">
              <w:rPr>
                <w:noProof/>
                <w:webHidden/>
              </w:rPr>
              <w:instrText xml:space="preserve"> PAGEREF _Toc1900397 \h </w:instrText>
            </w:r>
            <w:r w:rsidR="00BB36A2">
              <w:rPr>
                <w:noProof/>
                <w:webHidden/>
              </w:rPr>
            </w:r>
            <w:r w:rsidR="00BB36A2">
              <w:rPr>
                <w:noProof/>
                <w:webHidden/>
              </w:rPr>
              <w:fldChar w:fldCharType="separate"/>
            </w:r>
            <w:r w:rsidR="00BB36A2">
              <w:rPr>
                <w:noProof/>
                <w:webHidden/>
              </w:rPr>
              <w:t>3</w:t>
            </w:r>
            <w:r w:rsidR="00BB36A2">
              <w:rPr>
                <w:noProof/>
                <w:webHidden/>
              </w:rPr>
              <w:fldChar w:fldCharType="end"/>
            </w:r>
          </w:hyperlink>
        </w:p>
        <w:p w14:paraId="214DBCAD" w14:textId="18A8D7C7" w:rsidR="00BB36A2" w:rsidRDefault="00223FF0">
          <w:pPr>
            <w:pStyle w:val="TOC2"/>
            <w:tabs>
              <w:tab w:val="right" w:leader="dot" w:pos="8630"/>
            </w:tabs>
            <w:rPr>
              <w:rFonts w:asciiTheme="minorHAnsi" w:eastAsiaTheme="minorEastAsia" w:hAnsiTheme="minorHAnsi" w:cstheme="minorBidi"/>
              <w:noProof/>
              <w:color w:val="auto"/>
            </w:rPr>
          </w:pPr>
          <w:hyperlink w:anchor="_Toc1900398" w:history="1">
            <w:r w:rsidR="00BB36A2" w:rsidRPr="009B54C7">
              <w:rPr>
                <w:rStyle w:val="Hyperlink"/>
                <w:noProof/>
              </w:rPr>
              <w:t>User Interaction Behaviors</w:t>
            </w:r>
            <w:r w:rsidR="00BB36A2">
              <w:rPr>
                <w:noProof/>
                <w:webHidden/>
              </w:rPr>
              <w:tab/>
            </w:r>
            <w:r w:rsidR="00BB36A2">
              <w:rPr>
                <w:noProof/>
                <w:webHidden/>
              </w:rPr>
              <w:fldChar w:fldCharType="begin"/>
            </w:r>
            <w:r w:rsidR="00BB36A2">
              <w:rPr>
                <w:noProof/>
                <w:webHidden/>
              </w:rPr>
              <w:instrText xml:space="preserve"> PAGEREF _Toc1900398 \h </w:instrText>
            </w:r>
            <w:r w:rsidR="00BB36A2">
              <w:rPr>
                <w:noProof/>
                <w:webHidden/>
              </w:rPr>
            </w:r>
            <w:r w:rsidR="00BB36A2">
              <w:rPr>
                <w:noProof/>
                <w:webHidden/>
              </w:rPr>
              <w:fldChar w:fldCharType="separate"/>
            </w:r>
            <w:r w:rsidR="00BB36A2">
              <w:rPr>
                <w:noProof/>
                <w:webHidden/>
              </w:rPr>
              <w:t>6</w:t>
            </w:r>
            <w:r w:rsidR="00BB36A2">
              <w:rPr>
                <w:noProof/>
                <w:webHidden/>
              </w:rPr>
              <w:fldChar w:fldCharType="end"/>
            </w:r>
          </w:hyperlink>
        </w:p>
        <w:p w14:paraId="3E4C0234" w14:textId="48AE2488" w:rsidR="00BB36A2" w:rsidRDefault="00223FF0">
          <w:pPr>
            <w:pStyle w:val="TOC1"/>
            <w:tabs>
              <w:tab w:val="right" w:leader="dot" w:pos="8630"/>
            </w:tabs>
            <w:rPr>
              <w:rFonts w:asciiTheme="minorHAnsi" w:eastAsiaTheme="minorEastAsia" w:hAnsiTheme="minorHAnsi" w:cstheme="minorBidi"/>
              <w:noProof/>
              <w:color w:val="auto"/>
              <w:sz w:val="22"/>
            </w:rPr>
          </w:pPr>
          <w:hyperlink w:anchor="_Toc1900399" w:history="1">
            <w:r w:rsidR="00BB36A2" w:rsidRPr="009B54C7">
              <w:rPr>
                <w:rStyle w:val="Hyperlink"/>
                <w:noProof/>
              </w:rPr>
              <w:t>Part 2: Objective Coverage</w:t>
            </w:r>
            <w:r w:rsidR="00BB36A2">
              <w:rPr>
                <w:noProof/>
                <w:webHidden/>
              </w:rPr>
              <w:tab/>
            </w:r>
            <w:r w:rsidR="00BB36A2">
              <w:rPr>
                <w:noProof/>
                <w:webHidden/>
              </w:rPr>
              <w:fldChar w:fldCharType="begin"/>
            </w:r>
            <w:r w:rsidR="00BB36A2">
              <w:rPr>
                <w:noProof/>
                <w:webHidden/>
              </w:rPr>
              <w:instrText xml:space="preserve"> PAGEREF _Toc1900399 \h </w:instrText>
            </w:r>
            <w:r w:rsidR="00BB36A2">
              <w:rPr>
                <w:noProof/>
                <w:webHidden/>
              </w:rPr>
            </w:r>
            <w:r w:rsidR="00BB36A2">
              <w:rPr>
                <w:noProof/>
                <w:webHidden/>
              </w:rPr>
              <w:fldChar w:fldCharType="separate"/>
            </w:r>
            <w:r w:rsidR="00BB36A2">
              <w:rPr>
                <w:noProof/>
                <w:webHidden/>
              </w:rPr>
              <w:t>8</w:t>
            </w:r>
            <w:r w:rsidR="00BB36A2">
              <w:rPr>
                <w:noProof/>
                <w:webHidden/>
              </w:rPr>
              <w:fldChar w:fldCharType="end"/>
            </w:r>
          </w:hyperlink>
        </w:p>
        <w:p w14:paraId="04FD6391" w14:textId="69AAD881" w:rsidR="00BB36A2" w:rsidRDefault="00223FF0">
          <w:pPr>
            <w:pStyle w:val="TOC1"/>
            <w:tabs>
              <w:tab w:val="right" w:leader="dot" w:pos="8630"/>
            </w:tabs>
            <w:rPr>
              <w:rFonts w:asciiTheme="minorHAnsi" w:eastAsiaTheme="minorEastAsia" w:hAnsiTheme="minorHAnsi" w:cstheme="minorBidi"/>
              <w:noProof/>
              <w:color w:val="auto"/>
              <w:sz w:val="22"/>
            </w:rPr>
          </w:pPr>
          <w:hyperlink w:anchor="_Toc1900400" w:history="1">
            <w:r w:rsidR="00BB36A2" w:rsidRPr="009B54C7">
              <w:rPr>
                <w:rStyle w:val="Hyperlink"/>
                <w:noProof/>
              </w:rPr>
              <w:t>Part 3: Basic Design</w:t>
            </w:r>
            <w:r w:rsidR="00BB36A2">
              <w:rPr>
                <w:noProof/>
                <w:webHidden/>
              </w:rPr>
              <w:tab/>
            </w:r>
            <w:r w:rsidR="00BB36A2">
              <w:rPr>
                <w:noProof/>
                <w:webHidden/>
              </w:rPr>
              <w:fldChar w:fldCharType="begin"/>
            </w:r>
            <w:r w:rsidR="00BB36A2">
              <w:rPr>
                <w:noProof/>
                <w:webHidden/>
              </w:rPr>
              <w:instrText xml:space="preserve"> PAGEREF _Toc1900400 \h </w:instrText>
            </w:r>
            <w:r w:rsidR="00BB36A2">
              <w:rPr>
                <w:noProof/>
                <w:webHidden/>
              </w:rPr>
            </w:r>
            <w:r w:rsidR="00BB36A2">
              <w:rPr>
                <w:noProof/>
                <w:webHidden/>
              </w:rPr>
              <w:fldChar w:fldCharType="separate"/>
            </w:r>
            <w:r w:rsidR="00BB36A2">
              <w:rPr>
                <w:noProof/>
                <w:webHidden/>
              </w:rPr>
              <w:t>9</w:t>
            </w:r>
            <w:r w:rsidR="00BB36A2">
              <w:rPr>
                <w:noProof/>
                <w:webHidden/>
              </w:rPr>
              <w:fldChar w:fldCharType="end"/>
            </w:r>
          </w:hyperlink>
        </w:p>
        <w:p w14:paraId="07E1653B" w14:textId="375E96E2" w:rsidR="00BB36A2" w:rsidRDefault="00223FF0">
          <w:pPr>
            <w:pStyle w:val="TOC1"/>
            <w:tabs>
              <w:tab w:val="right" w:leader="dot" w:pos="8630"/>
            </w:tabs>
            <w:rPr>
              <w:rFonts w:asciiTheme="minorHAnsi" w:eastAsiaTheme="minorEastAsia" w:hAnsiTheme="minorHAnsi" w:cstheme="minorBidi"/>
              <w:noProof/>
              <w:color w:val="auto"/>
              <w:sz w:val="22"/>
            </w:rPr>
          </w:pPr>
          <w:hyperlink w:anchor="_Toc1900401" w:history="1">
            <w:r w:rsidR="00BB36A2" w:rsidRPr="009B54C7">
              <w:rPr>
                <w:rStyle w:val="Hyperlink"/>
                <w:noProof/>
              </w:rPr>
              <w:t>Bibliography</w:t>
            </w:r>
            <w:r w:rsidR="00BB36A2">
              <w:rPr>
                <w:noProof/>
                <w:webHidden/>
              </w:rPr>
              <w:tab/>
            </w:r>
            <w:r w:rsidR="00BB36A2">
              <w:rPr>
                <w:noProof/>
                <w:webHidden/>
              </w:rPr>
              <w:fldChar w:fldCharType="begin"/>
            </w:r>
            <w:r w:rsidR="00BB36A2">
              <w:rPr>
                <w:noProof/>
                <w:webHidden/>
              </w:rPr>
              <w:instrText xml:space="preserve"> PAGEREF _Toc1900401 \h </w:instrText>
            </w:r>
            <w:r w:rsidR="00BB36A2">
              <w:rPr>
                <w:noProof/>
                <w:webHidden/>
              </w:rPr>
            </w:r>
            <w:r w:rsidR="00BB36A2">
              <w:rPr>
                <w:noProof/>
                <w:webHidden/>
              </w:rPr>
              <w:fldChar w:fldCharType="separate"/>
            </w:r>
            <w:r w:rsidR="00BB36A2">
              <w:rPr>
                <w:noProof/>
                <w:webHidden/>
              </w:rPr>
              <w:t>10</w:t>
            </w:r>
            <w:r w:rsidR="00BB36A2">
              <w:rPr>
                <w:noProof/>
                <w:webHidden/>
              </w:rPr>
              <w:fldChar w:fldCharType="end"/>
            </w:r>
          </w:hyperlink>
        </w:p>
        <w:p w14:paraId="24FB130E" w14:textId="44067BCD" w:rsidR="0017598F" w:rsidRDefault="00443496" w:rsidP="00443496">
          <w:pPr>
            <w:pBdr>
              <w:top w:val="nil"/>
              <w:left w:val="nil"/>
              <w:bottom w:val="nil"/>
              <w:right w:val="nil"/>
              <w:between w:val="nil"/>
            </w:pBdr>
            <w:tabs>
              <w:tab w:val="right" w:pos="8630"/>
            </w:tabs>
            <w:spacing w:after="100"/>
          </w:pPr>
          <w:r>
            <w:fldChar w:fldCharType="end"/>
          </w:r>
        </w:p>
      </w:sdtContent>
    </w:sdt>
    <w:p w14:paraId="4F16D25B" w14:textId="77777777" w:rsidR="0017598F" w:rsidRDefault="00C8791C">
      <w:pPr>
        <w:pStyle w:val="Subtitle"/>
        <w:jc w:val="left"/>
      </w:pPr>
      <w:r>
        <w:br w:type="page"/>
      </w:r>
    </w:p>
    <w:p w14:paraId="0C681829" w14:textId="545850D3" w:rsidR="006837F2" w:rsidRDefault="006837F2" w:rsidP="00B77224">
      <w:pPr>
        <w:pStyle w:val="Heading1"/>
      </w:pPr>
      <w:bookmarkStart w:id="2" w:name="_Toc1900393"/>
      <w:r>
        <w:lastRenderedPageBreak/>
        <w:t>Part 0: Project Information</w:t>
      </w:r>
    </w:p>
    <w:p w14:paraId="5B219767" w14:textId="2B2AB015" w:rsidR="006837F2" w:rsidRDefault="006837F2" w:rsidP="006837F2">
      <w:pPr>
        <w:pStyle w:val="Heading2"/>
      </w:pPr>
      <w:r>
        <w:t>Team Members</w:t>
      </w:r>
    </w:p>
    <w:p w14:paraId="1FB1D5D8" w14:textId="26BE17D6" w:rsidR="006837F2" w:rsidRDefault="006837F2" w:rsidP="006837F2">
      <w:pPr>
        <w:pStyle w:val="ListParagraph"/>
        <w:numPr>
          <w:ilvl w:val="0"/>
          <w:numId w:val="13"/>
        </w:numPr>
      </w:pPr>
      <w:r>
        <w:t>Ciarra Anderson – Team Lead</w:t>
      </w:r>
    </w:p>
    <w:p w14:paraId="65A52337" w14:textId="50ABA905" w:rsidR="006837F2" w:rsidRDefault="006837F2" w:rsidP="006837F2">
      <w:pPr>
        <w:pStyle w:val="ListParagraph"/>
        <w:numPr>
          <w:ilvl w:val="0"/>
          <w:numId w:val="13"/>
        </w:numPr>
      </w:pPr>
      <w:r>
        <w:t>Adam Holt</w:t>
      </w:r>
    </w:p>
    <w:p w14:paraId="64800326" w14:textId="709E5577" w:rsidR="006837F2" w:rsidRDefault="006837F2" w:rsidP="006837F2">
      <w:pPr>
        <w:pStyle w:val="ListParagraph"/>
        <w:numPr>
          <w:ilvl w:val="0"/>
          <w:numId w:val="13"/>
        </w:numPr>
      </w:pPr>
      <w:r>
        <w:t>Nash Molstad</w:t>
      </w:r>
    </w:p>
    <w:p w14:paraId="117AF134" w14:textId="404EAF90" w:rsidR="006837F2" w:rsidRDefault="006837F2" w:rsidP="006837F2">
      <w:pPr>
        <w:pStyle w:val="ListParagraph"/>
        <w:numPr>
          <w:ilvl w:val="0"/>
          <w:numId w:val="13"/>
        </w:numPr>
      </w:pPr>
      <w:r>
        <w:t>Jacob Vella</w:t>
      </w:r>
    </w:p>
    <w:p w14:paraId="25B1EC19" w14:textId="271486F4" w:rsidR="006837F2" w:rsidRDefault="006837F2" w:rsidP="006837F2">
      <w:pPr>
        <w:pStyle w:val="Heading2"/>
      </w:pPr>
      <w:r>
        <w:t>Project Description</w:t>
      </w:r>
    </w:p>
    <w:p w14:paraId="2B113E46" w14:textId="77777777" w:rsidR="006837F2" w:rsidRDefault="006837F2" w:rsidP="006837F2">
      <w:pPr>
        <w:spacing w:line="276" w:lineRule="auto"/>
      </w:pPr>
      <w:r>
        <w:t xml:space="preserve">This project is a large project with mini projects inside it. Our goal is to build an application that has a couple games, large and small, built in that the user can play so that boredom is a thing of the past.  The user base can be a wide range from kids sixteen and up.  For now, there will be four core games included in this project with the </w:t>
      </w:r>
      <w:proofErr w:type="spellStart"/>
      <w:r>
        <w:t>possibily</w:t>
      </w:r>
      <w:proofErr w:type="spellEnd"/>
      <w:r>
        <w:t xml:space="preserve"> of at least one more if there is time for it: Uno, Blackjack, Risk, and Battleship. </w:t>
      </w:r>
    </w:p>
    <w:p w14:paraId="4F8EC4D7" w14:textId="77777777" w:rsidR="006837F2" w:rsidRDefault="006837F2" w:rsidP="006837F2">
      <w:pPr>
        <w:spacing w:line="276" w:lineRule="auto"/>
      </w:pPr>
      <w:r>
        <w:t>[State goals of games here]</w:t>
      </w:r>
    </w:p>
    <w:p w14:paraId="33225BE6" w14:textId="77777777" w:rsidR="006837F2" w:rsidRDefault="006837F2" w:rsidP="006837F2">
      <w:pPr>
        <w:spacing w:line="276" w:lineRule="auto"/>
      </w:pPr>
      <w:r>
        <w:t>UNO - The project is a card game intended for 2-10 players to play. Each player starts with a hand of seven cards and try to match a card in their deck with the previously played card. The goal of the game is to play every card in your hand.</w:t>
      </w:r>
    </w:p>
    <w:p w14:paraId="482C60B1" w14:textId="77777777" w:rsidR="006837F2" w:rsidRDefault="006837F2" w:rsidP="006837F2">
      <w:r>
        <w:t xml:space="preserve">Blackjack is a casino card game, involving one to seven, (including the dealer) </w:t>
      </w:r>
      <w:proofErr w:type="spellStart"/>
      <w:r>
        <w:t>recive</w:t>
      </w:r>
      <w:proofErr w:type="spellEnd"/>
      <w:r>
        <w:t xml:space="preserve"> 2 cards and try to get to 21 first, </w:t>
      </w:r>
      <w:proofErr w:type="gramStart"/>
      <w:r>
        <w:t>If</w:t>
      </w:r>
      <w:proofErr w:type="gramEnd"/>
      <w:r>
        <w:t xml:space="preserve"> you go over 21, you are out. The winner is the player that Is either still in or has the hand closest to 21. There are a couple of terms to know about blackjack. “Hit” means to ask for another card with the limit being about 3 cards depending on how many players there are. “Stand” means the player skips their turn since they are either at 21 or close to 21. “Double down” double downs the amount of chips you </w:t>
      </w:r>
      <w:proofErr w:type="gramStart"/>
      <w:r>
        <w:t>have</w:t>
      </w:r>
      <w:proofErr w:type="gramEnd"/>
      <w:r>
        <w:t xml:space="preserve"> and you cannot draw anymore cards. </w:t>
      </w:r>
      <w:proofErr w:type="gramStart"/>
      <w:r>
        <w:t>Finally</w:t>
      </w:r>
      <w:proofErr w:type="gramEnd"/>
      <w:r>
        <w:t xml:space="preserve"> we have “fold” where you just surrender because you do not like your hand.</w:t>
      </w:r>
    </w:p>
    <w:p w14:paraId="698653D8" w14:textId="45D7C930" w:rsidR="006837F2" w:rsidRDefault="006837F2" w:rsidP="006837F2">
      <w:pPr>
        <w:spacing w:line="240" w:lineRule="auto"/>
      </w:pPr>
      <w:r>
        <w:t xml:space="preserve">Risk is a board game involving 2 to 6 players, where the players battle to take over a continent using cards, dice, and army figurines. More can be read about it </w:t>
      </w:r>
      <w:hyperlink r:id="rId9" w:anchor="Territories" w:history="1">
        <w:r w:rsidRPr="006837F2">
          <w:rPr>
            <w:rStyle w:val="Hyperlink"/>
          </w:rPr>
          <w:t>Here</w:t>
        </w:r>
      </w:hyperlink>
      <w:r>
        <w:t xml:space="preserve"> and </w:t>
      </w:r>
      <w:hyperlink r:id="rId10" w:history="1">
        <w:r w:rsidRPr="006837F2">
          <w:rPr>
            <w:rStyle w:val="Hyperlink"/>
          </w:rPr>
          <w:t>Here</w:t>
        </w:r>
      </w:hyperlink>
      <w:r>
        <w:t>.</w:t>
      </w:r>
    </w:p>
    <w:p w14:paraId="614B74BC" w14:textId="77777777" w:rsidR="006837F2" w:rsidRPr="00832E10" w:rsidRDefault="006837F2" w:rsidP="006837F2">
      <w:pPr>
        <w:spacing w:line="276" w:lineRule="auto"/>
      </w:pPr>
      <w:r>
        <w:t xml:space="preserve">Finally, </w:t>
      </w:r>
      <w:proofErr w:type="spellStart"/>
      <w:r>
        <w:t>Battlehship</w:t>
      </w:r>
      <w:proofErr w:type="spellEnd"/>
      <w:r>
        <w:t xml:space="preserve"> is a trial and error game where two players have to guess where the other person’s ships are located on a grid and take them down. The grid has A-J for columns and 1-10 for rows and a </w:t>
      </w:r>
      <w:proofErr w:type="gramStart"/>
      <w:r>
        <w:t>player choses</w:t>
      </w:r>
      <w:proofErr w:type="gramEnd"/>
      <w:r>
        <w:t xml:space="preserve"> which spot on the grid they believe may have a ship; an example being B4. There are five ships in the fleet that have different sizes for how much they take up on a grid. A Carriers take up 5 spaces, a Battleship takes up 4, a Cruiser and Submarine take up 3, and a Destroyer takes up 2. A player can place ships vertically or horizontally anywhere on the grid as long as they are not next to another ship. A player gets one Carrier, two Battleships, two Cruisers, one Submarine, and four Destroyers. Each player takes one shot per turn unless they hit a </w:t>
      </w:r>
      <w:r>
        <w:lastRenderedPageBreak/>
        <w:t xml:space="preserve">target. They </w:t>
      </w:r>
      <w:proofErr w:type="spellStart"/>
      <w:r>
        <w:t>they</w:t>
      </w:r>
      <w:proofErr w:type="spellEnd"/>
      <w:r>
        <w:t xml:space="preserve"> have to make another hit </w:t>
      </w:r>
      <w:proofErr w:type="gramStart"/>
      <w:r>
        <w:t>until  they</w:t>
      </w:r>
      <w:proofErr w:type="gramEnd"/>
      <w:r>
        <w:t xml:space="preserve"> miss again. If a player loses their fleet of ships, they lose.</w:t>
      </w:r>
    </w:p>
    <w:p w14:paraId="598A1555" w14:textId="77777777" w:rsidR="006837F2" w:rsidRPr="006837F2" w:rsidRDefault="006837F2" w:rsidP="006837F2"/>
    <w:p w14:paraId="3990D7D5" w14:textId="78F28F15" w:rsidR="00B77224" w:rsidRDefault="00B77224" w:rsidP="00B77224">
      <w:pPr>
        <w:pStyle w:val="Heading1"/>
      </w:pPr>
      <w:r>
        <w:t>Part 1: Functional Requirements</w:t>
      </w:r>
      <w:bookmarkEnd w:id="2"/>
    </w:p>
    <w:p w14:paraId="77622E11" w14:textId="17ED7ECC" w:rsidR="00DB74DA" w:rsidRDefault="00B77224" w:rsidP="00DB74DA">
      <w:pPr>
        <w:pStyle w:val="Heading2"/>
      </w:pPr>
      <w:bookmarkStart w:id="3" w:name="_Toc1900394"/>
      <w:r>
        <w:t>Glossary</w:t>
      </w:r>
      <w:bookmarkEnd w:id="3"/>
    </w:p>
    <w:p w14:paraId="0D260392" w14:textId="051DA399" w:rsidR="006837F2" w:rsidRDefault="006837F2" w:rsidP="006837F2">
      <w:pPr>
        <w:pStyle w:val="Heading4"/>
      </w:pPr>
      <w:r>
        <w:t>Uno</w:t>
      </w:r>
    </w:p>
    <w:p w14:paraId="3B5E535B" w14:textId="77777777" w:rsidR="006837F2" w:rsidRPr="00BD475E" w:rsidRDefault="006837F2" w:rsidP="006837F2">
      <w:pPr>
        <w:numPr>
          <w:ilvl w:val="0"/>
          <w:numId w:val="1"/>
        </w:numPr>
        <w:spacing w:before="0" w:line="240" w:lineRule="auto"/>
      </w:pPr>
      <w:r>
        <w:t>“Reverse Card” – Changes the player turn rotation form clockwise to counter-clockwise or vice-versa.</w:t>
      </w:r>
    </w:p>
    <w:p w14:paraId="2CB08BFF" w14:textId="77777777" w:rsidR="006837F2" w:rsidRPr="00BD475E" w:rsidRDefault="006837F2" w:rsidP="006837F2">
      <w:pPr>
        <w:numPr>
          <w:ilvl w:val="0"/>
          <w:numId w:val="1"/>
        </w:numPr>
        <w:spacing w:before="0" w:line="240" w:lineRule="auto"/>
      </w:pPr>
      <w:r>
        <w:t>“Skip Card” – Skips the next player in the turn rotation, going to the following plyer.</w:t>
      </w:r>
    </w:p>
    <w:p w14:paraId="0BF7897C" w14:textId="77777777" w:rsidR="006837F2" w:rsidRPr="00BD475E" w:rsidRDefault="006837F2" w:rsidP="006837F2">
      <w:pPr>
        <w:numPr>
          <w:ilvl w:val="0"/>
          <w:numId w:val="1"/>
        </w:numPr>
        <w:spacing w:before="0" w:line="240" w:lineRule="auto"/>
      </w:pPr>
      <w:r>
        <w:t>“Wild Card” – Allows the player who places this card to choose any suit to become the active suit.</w:t>
      </w:r>
    </w:p>
    <w:p w14:paraId="5D19D549" w14:textId="44DEC495" w:rsidR="006837F2" w:rsidRPr="006837F2" w:rsidRDefault="006837F2" w:rsidP="006837F2">
      <w:pPr>
        <w:numPr>
          <w:ilvl w:val="0"/>
          <w:numId w:val="1"/>
        </w:numPr>
        <w:spacing w:before="0" w:line="240" w:lineRule="auto"/>
      </w:pPr>
      <w:r>
        <w:t>“Draw Card” – Makes the next player in the turn rotation draw the specified number of cards and add them to their hand.</w:t>
      </w:r>
    </w:p>
    <w:p w14:paraId="63E96F92" w14:textId="50073D19" w:rsidR="006837F2" w:rsidRDefault="006837F2" w:rsidP="006837F2">
      <w:pPr>
        <w:pStyle w:val="Heading4"/>
      </w:pPr>
      <w:r>
        <w:t>Blackjack</w:t>
      </w:r>
    </w:p>
    <w:p w14:paraId="351193A2" w14:textId="77777777" w:rsidR="006837F2" w:rsidRDefault="006837F2" w:rsidP="006837F2">
      <w:pPr>
        <w:numPr>
          <w:ilvl w:val="0"/>
          <w:numId w:val="1"/>
        </w:numPr>
        <w:spacing w:before="0" w:line="240" w:lineRule="auto"/>
      </w:pPr>
      <w:r>
        <w:t>“Dealer” – this is the person that will be dealing with the cards or aka the console and code or I could implement an AI player to play as the dealer</w:t>
      </w:r>
    </w:p>
    <w:p w14:paraId="7E597927" w14:textId="77777777" w:rsidR="006837F2" w:rsidRDefault="006837F2" w:rsidP="006837F2">
      <w:pPr>
        <w:numPr>
          <w:ilvl w:val="0"/>
          <w:numId w:val="1"/>
        </w:numPr>
        <w:spacing w:before="0" w:line="240" w:lineRule="auto"/>
      </w:pPr>
      <w:r>
        <w:t>“Player”</w:t>
      </w:r>
      <w:proofErr w:type="gramStart"/>
      <w:r>
        <w:t>-  These</w:t>
      </w:r>
      <w:proofErr w:type="gramEnd"/>
      <w:r>
        <w:t xml:space="preserve"> are obviously needed to play the game, I may limit it to players to 1 or 2 but </w:t>
      </w:r>
      <w:proofErr w:type="spellStart"/>
      <w:r>
        <w:t>im</w:t>
      </w:r>
      <w:proofErr w:type="spellEnd"/>
      <w:r>
        <w:t xml:space="preserve"> not sure yet. </w:t>
      </w:r>
    </w:p>
    <w:p w14:paraId="4989BC10" w14:textId="77777777" w:rsidR="006837F2" w:rsidRDefault="006837F2" w:rsidP="006837F2">
      <w:pPr>
        <w:numPr>
          <w:ilvl w:val="0"/>
          <w:numId w:val="1"/>
        </w:numPr>
        <w:spacing w:before="0" w:line="240" w:lineRule="auto"/>
      </w:pPr>
      <w:r>
        <w:t xml:space="preserve">“Game win/Lose conditions” – The dealer or aka the console should be able to realize when a </w:t>
      </w:r>
      <w:proofErr w:type="spellStart"/>
      <w:r>
        <w:t>a</w:t>
      </w:r>
      <w:proofErr w:type="spellEnd"/>
      <w:r>
        <w:t xml:space="preserve"> player has </w:t>
      </w:r>
      <w:proofErr w:type="gramStart"/>
      <w:r>
        <w:t>lost</w:t>
      </w:r>
      <w:proofErr w:type="gramEnd"/>
      <w:r>
        <w:t xml:space="preserve"> or they have lost. </w:t>
      </w:r>
    </w:p>
    <w:p w14:paraId="4400850F" w14:textId="77777777" w:rsidR="006837F2" w:rsidRDefault="006837F2" w:rsidP="006837F2">
      <w:pPr>
        <w:numPr>
          <w:ilvl w:val="0"/>
          <w:numId w:val="1"/>
        </w:numPr>
        <w:spacing w:before="0" w:line="240" w:lineRule="auto"/>
      </w:pPr>
      <w:r>
        <w:t>“Chips/Money” – you do not need to have these in a blackjack game, but this could be an option and would allow the double down method to be used if I want to.</w:t>
      </w:r>
    </w:p>
    <w:p w14:paraId="40BFCF2F" w14:textId="4E2C6362" w:rsidR="006837F2" w:rsidRPr="006837F2" w:rsidRDefault="006837F2" w:rsidP="006837F2">
      <w:pPr>
        <w:numPr>
          <w:ilvl w:val="0"/>
          <w:numId w:val="1"/>
        </w:numPr>
        <w:spacing w:before="0" w:line="240" w:lineRule="auto"/>
      </w:pPr>
      <w:r>
        <w:t xml:space="preserve">“Player Profiles”- These are not needed but can be able to hold player chips amounts or player wins and </w:t>
      </w:r>
      <w:proofErr w:type="spellStart"/>
      <w:r>
        <w:t>loses</w:t>
      </w:r>
      <w:proofErr w:type="spellEnd"/>
      <w:r>
        <w:t>. The function could even do both depending on what I would like to implement.</w:t>
      </w:r>
    </w:p>
    <w:p w14:paraId="07186DE0" w14:textId="2A43DCFB" w:rsidR="006837F2" w:rsidRPr="006837F2" w:rsidRDefault="006837F2" w:rsidP="006837F2">
      <w:pPr>
        <w:pStyle w:val="Heading4"/>
      </w:pPr>
      <w:r>
        <w:t>Risk</w:t>
      </w:r>
    </w:p>
    <w:p w14:paraId="239A466C" w14:textId="1A774A7C" w:rsidR="00DB74DA" w:rsidRPr="00DB74DA" w:rsidRDefault="00DB74DA" w:rsidP="00974895">
      <w:pPr>
        <w:numPr>
          <w:ilvl w:val="0"/>
          <w:numId w:val="1"/>
        </w:numPr>
        <w:spacing w:before="0" w:line="240" w:lineRule="auto"/>
        <w:rPr>
          <w:b/>
        </w:rPr>
      </w:pPr>
      <w:r>
        <w:rPr>
          <w:b/>
        </w:rPr>
        <w:t xml:space="preserve">Map – </w:t>
      </w:r>
      <w:r>
        <w:t>The map contains every country, and every territory inside each country, and serves as the reference to what territories can interact with each other</w:t>
      </w:r>
    </w:p>
    <w:p w14:paraId="1F73F1C1" w14:textId="714F3DDA" w:rsidR="00DB74DA" w:rsidRPr="00DB74DA" w:rsidRDefault="00DB74DA" w:rsidP="00974895">
      <w:pPr>
        <w:numPr>
          <w:ilvl w:val="0"/>
          <w:numId w:val="1"/>
        </w:numPr>
        <w:spacing w:before="0" w:line="240" w:lineRule="auto"/>
        <w:rPr>
          <w:b/>
        </w:rPr>
      </w:pPr>
      <w:r>
        <w:rPr>
          <w:b/>
        </w:rPr>
        <w:t xml:space="preserve">Territory – </w:t>
      </w:r>
      <w:r>
        <w:t xml:space="preserve">The 42 territories are small sections of land inside each country that can be either </w:t>
      </w:r>
    </w:p>
    <w:p w14:paraId="456639C3" w14:textId="77777777" w:rsidR="00DB74DA" w:rsidRPr="00DB74DA" w:rsidRDefault="00DB74DA" w:rsidP="00DB74DA">
      <w:pPr>
        <w:numPr>
          <w:ilvl w:val="1"/>
          <w:numId w:val="1"/>
        </w:numPr>
        <w:spacing w:before="0" w:line="240" w:lineRule="auto"/>
        <w:rPr>
          <w:b/>
        </w:rPr>
      </w:pPr>
      <w:r>
        <w:rPr>
          <w:b/>
        </w:rPr>
        <w:t xml:space="preserve">unoccupied </w:t>
      </w:r>
      <w:r>
        <w:t xml:space="preserve">– containing to units or </w:t>
      </w:r>
    </w:p>
    <w:p w14:paraId="6D7136A9" w14:textId="3E0E4B29" w:rsidR="00DB74DA" w:rsidRDefault="00DB74DA" w:rsidP="00DB74DA">
      <w:pPr>
        <w:numPr>
          <w:ilvl w:val="1"/>
          <w:numId w:val="1"/>
        </w:numPr>
        <w:spacing w:before="0" w:line="240" w:lineRule="auto"/>
        <w:rPr>
          <w:b/>
        </w:rPr>
      </w:pPr>
      <w:r>
        <w:rPr>
          <w:b/>
        </w:rPr>
        <w:lastRenderedPageBreak/>
        <w:t xml:space="preserve">occupied – </w:t>
      </w:r>
      <w:r>
        <w:t>containing the units of a player</w:t>
      </w:r>
    </w:p>
    <w:p w14:paraId="7B1010C9" w14:textId="6F2D817C" w:rsidR="00B77224" w:rsidRPr="00DB74DA" w:rsidRDefault="00974895" w:rsidP="00974895">
      <w:pPr>
        <w:numPr>
          <w:ilvl w:val="0"/>
          <w:numId w:val="1"/>
        </w:numPr>
        <w:spacing w:before="0" w:line="240" w:lineRule="auto"/>
        <w:rPr>
          <w:b/>
        </w:rPr>
      </w:pPr>
      <w:r>
        <w:rPr>
          <w:b/>
        </w:rPr>
        <w:t xml:space="preserve">Units </w:t>
      </w:r>
      <w:r w:rsidR="00DB74DA">
        <w:rPr>
          <w:b/>
        </w:rPr>
        <w:t>–</w:t>
      </w:r>
      <w:r>
        <w:rPr>
          <w:b/>
        </w:rPr>
        <w:t xml:space="preserve"> </w:t>
      </w:r>
      <w:r w:rsidR="00DB74DA">
        <w:t>the base component in the game. Units are used to claim territories, attack, and defend. Units can be</w:t>
      </w:r>
    </w:p>
    <w:p w14:paraId="2947A426" w14:textId="26004108" w:rsidR="00DB74DA" w:rsidRPr="00DB74DA" w:rsidRDefault="00DB74DA" w:rsidP="00DB74DA">
      <w:pPr>
        <w:numPr>
          <w:ilvl w:val="1"/>
          <w:numId w:val="1"/>
        </w:numPr>
        <w:spacing w:before="0" w:line="240" w:lineRule="auto"/>
        <w:rPr>
          <w:b/>
        </w:rPr>
      </w:pPr>
      <w:r>
        <w:rPr>
          <w:b/>
        </w:rPr>
        <w:t>inactive</w:t>
      </w:r>
      <w:r>
        <w:t>, where they are not currently on the board</w:t>
      </w:r>
      <w:r>
        <w:rPr>
          <w:b/>
        </w:rPr>
        <w:t xml:space="preserve"> </w:t>
      </w:r>
      <w:r>
        <w:t>or</w:t>
      </w:r>
    </w:p>
    <w:p w14:paraId="14A742C6" w14:textId="72CB9D74" w:rsidR="00DB74DA" w:rsidRPr="00DB74DA" w:rsidRDefault="00DB74DA" w:rsidP="00DB74DA">
      <w:pPr>
        <w:numPr>
          <w:ilvl w:val="1"/>
          <w:numId w:val="1"/>
        </w:numPr>
        <w:spacing w:before="0" w:line="240" w:lineRule="auto"/>
        <w:rPr>
          <w:b/>
        </w:rPr>
      </w:pPr>
      <w:r w:rsidRPr="00DB74DA">
        <w:rPr>
          <w:b/>
        </w:rPr>
        <w:t xml:space="preserve">active </w:t>
      </w:r>
      <w:r>
        <w:t>where they are currently on the board</w:t>
      </w:r>
    </w:p>
    <w:p w14:paraId="08646B46" w14:textId="16EA61C6" w:rsidR="00DB74DA" w:rsidRPr="00DB74DA" w:rsidRDefault="00DB74DA" w:rsidP="00DB74DA">
      <w:pPr>
        <w:numPr>
          <w:ilvl w:val="0"/>
          <w:numId w:val="1"/>
        </w:numPr>
        <w:spacing w:before="0" w:line="240" w:lineRule="auto"/>
        <w:rPr>
          <w:b/>
        </w:rPr>
      </w:pPr>
      <w:r>
        <w:rPr>
          <w:b/>
        </w:rPr>
        <w:t xml:space="preserve">Cards – </w:t>
      </w:r>
      <w:r>
        <w:t>risk uses a non-standard 42 card deck, with one card for every territory, with a picture of each territory, and each unit on the card</w:t>
      </w:r>
    </w:p>
    <w:p w14:paraId="57AFB39D" w14:textId="0D6A1440" w:rsidR="00DB74DA" w:rsidRPr="006837F2" w:rsidRDefault="00DB74DA" w:rsidP="00DB74DA">
      <w:pPr>
        <w:numPr>
          <w:ilvl w:val="0"/>
          <w:numId w:val="1"/>
        </w:numPr>
        <w:spacing w:before="0" w:line="240" w:lineRule="auto"/>
        <w:rPr>
          <w:b/>
        </w:rPr>
      </w:pPr>
      <w:r>
        <w:rPr>
          <w:b/>
        </w:rPr>
        <w:t xml:space="preserve">Dice – </w:t>
      </w:r>
      <w:r>
        <w:t xml:space="preserve">risk uses </w:t>
      </w:r>
      <w:proofErr w:type="gramStart"/>
      <w:r>
        <w:t>6 sided</w:t>
      </w:r>
      <w:proofErr w:type="gramEnd"/>
      <w:r>
        <w:t xml:space="preserve"> dice</w:t>
      </w:r>
      <w:r>
        <w:rPr>
          <w:b/>
        </w:rPr>
        <w:t xml:space="preserve">, </w:t>
      </w:r>
      <w:r>
        <w:t>3 white dice for the attacker, 2 black dice for the defender, 1 red die for to determine player order.</w:t>
      </w:r>
    </w:p>
    <w:p w14:paraId="3997976B" w14:textId="084E7227" w:rsidR="006837F2" w:rsidRDefault="006837F2" w:rsidP="006837F2">
      <w:pPr>
        <w:pStyle w:val="Heading4"/>
      </w:pPr>
      <w:r>
        <w:t>Battle-Ship</w:t>
      </w:r>
    </w:p>
    <w:p w14:paraId="7E1FA06B" w14:textId="77777777" w:rsidR="006837F2" w:rsidRPr="00BD475E" w:rsidRDefault="006837F2" w:rsidP="006837F2">
      <w:pPr>
        <w:numPr>
          <w:ilvl w:val="0"/>
          <w:numId w:val="1"/>
        </w:numPr>
        <w:spacing w:before="0" w:line="240" w:lineRule="auto"/>
      </w:pPr>
      <w:r w:rsidRPr="00BD475E">
        <w:t>“</w:t>
      </w:r>
      <w:r>
        <w:t>Ship</w:t>
      </w:r>
      <w:r w:rsidRPr="00BD475E">
        <w:t xml:space="preserve">” – </w:t>
      </w:r>
      <w:r>
        <w:t>a parent class that contains what’s needed to make a ship</w:t>
      </w:r>
      <w:r w:rsidRPr="00BD475E">
        <w:t>.</w:t>
      </w:r>
    </w:p>
    <w:p w14:paraId="1E5A3391" w14:textId="77777777" w:rsidR="006837F2" w:rsidRDefault="006837F2" w:rsidP="006837F2">
      <w:pPr>
        <w:numPr>
          <w:ilvl w:val="0"/>
          <w:numId w:val="1"/>
        </w:numPr>
        <w:spacing w:before="0" w:line="240" w:lineRule="auto"/>
      </w:pPr>
      <w:r>
        <w:t>“Player” – a class that contains what’s need to make a player</w:t>
      </w:r>
    </w:p>
    <w:p w14:paraId="0578FD8C" w14:textId="77777777" w:rsidR="006837F2" w:rsidRDefault="006837F2" w:rsidP="006837F2">
      <w:pPr>
        <w:numPr>
          <w:ilvl w:val="0"/>
          <w:numId w:val="1"/>
        </w:numPr>
        <w:spacing w:before="0" w:line="240" w:lineRule="auto"/>
      </w:pPr>
      <w:r>
        <w:t>“</w:t>
      </w:r>
      <w:proofErr w:type="spellStart"/>
      <w:r>
        <w:t>BoardSpots</w:t>
      </w:r>
      <w:proofErr w:type="spellEnd"/>
      <w:r>
        <w:t>” – a parent class that contains information about what goes on in a spot</w:t>
      </w:r>
    </w:p>
    <w:p w14:paraId="0DA39C5C" w14:textId="77777777" w:rsidR="006837F2" w:rsidRPr="00BD475E" w:rsidRDefault="006837F2" w:rsidP="006837F2">
      <w:pPr>
        <w:numPr>
          <w:ilvl w:val="0"/>
          <w:numId w:val="1"/>
        </w:numPr>
        <w:spacing w:before="0" w:line="240" w:lineRule="auto"/>
      </w:pPr>
      <w:r>
        <w:t xml:space="preserve">“Board” – a child class of </w:t>
      </w:r>
      <w:proofErr w:type="spellStart"/>
      <w:r>
        <w:t>BoardSpots</w:t>
      </w:r>
      <w:proofErr w:type="spellEnd"/>
      <w:r>
        <w:t xml:space="preserve"> that contains what’s need to make a board</w:t>
      </w:r>
    </w:p>
    <w:p w14:paraId="58B2273F" w14:textId="77777777" w:rsidR="006837F2" w:rsidRPr="00BD475E" w:rsidRDefault="006837F2" w:rsidP="006837F2">
      <w:pPr>
        <w:numPr>
          <w:ilvl w:val="0"/>
          <w:numId w:val="1"/>
        </w:numPr>
        <w:spacing w:before="0" w:line="240" w:lineRule="auto"/>
      </w:pPr>
      <w:r w:rsidRPr="00BD475E">
        <w:t>“</w:t>
      </w:r>
      <w:r>
        <w:t>Driver</w:t>
      </w:r>
      <w:r w:rsidRPr="00BD475E">
        <w:t xml:space="preserve">” – </w:t>
      </w:r>
      <w:r>
        <w:t>starts the application</w:t>
      </w:r>
    </w:p>
    <w:p w14:paraId="45989412" w14:textId="77777777" w:rsidR="006837F2" w:rsidRDefault="006837F2" w:rsidP="006837F2">
      <w:pPr>
        <w:numPr>
          <w:ilvl w:val="0"/>
          <w:numId w:val="1"/>
        </w:numPr>
        <w:spacing w:before="0" w:line="240" w:lineRule="auto"/>
      </w:pPr>
      <w:r w:rsidRPr="00BD475E">
        <w:t>“</w:t>
      </w:r>
      <w:proofErr w:type="spellStart"/>
      <w:r>
        <w:t>ConsoleIO</w:t>
      </w:r>
      <w:proofErr w:type="spellEnd"/>
      <w:r w:rsidRPr="00BD475E">
        <w:t xml:space="preserve">” – a </w:t>
      </w:r>
      <w:r>
        <w:t>class that contains methods for converting user input into storable data</w:t>
      </w:r>
    </w:p>
    <w:p w14:paraId="09755DDE" w14:textId="77777777" w:rsidR="006837F2" w:rsidRDefault="006837F2" w:rsidP="006837F2">
      <w:pPr>
        <w:numPr>
          <w:ilvl w:val="0"/>
          <w:numId w:val="1"/>
        </w:numPr>
        <w:spacing w:before="0" w:line="240" w:lineRule="auto"/>
      </w:pPr>
      <w:r>
        <w:t>“</w:t>
      </w:r>
      <w:proofErr w:type="spellStart"/>
      <w:r>
        <w:t>GamePlay</w:t>
      </w:r>
      <w:proofErr w:type="spellEnd"/>
      <w:r>
        <w:t xml:space="preserve">” – stores </w:t>
      </w:r>
      <w:proofErr w:type="spellStart"/>
      <w:r>
        <w:t>whats</w:t>
      </w:r>
      <w:proofErr w:type="spellEnd"/>
      <w:r>
        <w:t xml:space="preserve"> going on during a game and game logic</w:t>
      </w:r>
    </w:p>
    <w:p w14:paraId="769ED3A1" w14:textId="77777777" w:rsidR="006837F2" w:rsidRPr="00BD475E" w:rsidRDefault="006837F2" w:rsidP="006837F2">
      <w:pPr>
        <w:numPr>
          <w:ilvl w:val="0"/>
          <w:numId w:val="1"/>
        </w:numPr>
        <w:spacing w:before="0" w:line="240" w:lineRule="auto"/>
      </w:pPr>
      <w:r>
        <w:t>“Display” – displays board and other information</w:t>
      </w:r>
    </w:p>
    <w:p w14:paraId="447DE95B" w14:textId="43115FB3" w:rsidR="006837F2" w:rsidRPr="006837F2" w:rsidRDefault="006837F2" w:rsidP="006837F2">
      <w:pPr>
        <w:pStyle w:val="Heading2"/>
      </w:pPr>
      <w:r>
        <w:t>Requirements List</w:t>
      </w:r>
    </w:p>
    <w:p w14:paraId="3260F79D" w14:textId="77777777" w:rsidR="00B77224" w:rsidRDefault="00B77224" w:rsidP="006837F2">
      <w:pPr>
        <w:pStyle w:val="Heading3"/>
      </w:pPr>
      <w:bookmarkStart w:id="4" w:name="_Toc1900395"/>
      <w:r>
        <w:t>Priority</w:t>
      </w:r>
      <w:bookmarkEnd w:id="4"/>
    </w:p>
    <w:p w14:paraId="4D0820F8" w14:textId="77777777" w:rsidR="00B77224" w:rsidRDefault="00B77224" w:rsidP="00B77224">
      <w:r>
        <w:t>Each requirement has a priority level of [1], [2], or [3].</w:t>
      </w:r>
    </w:p>
    <w:p w14:paraId="4BE5A941" w14:textId="77777777" w:rsidR="00B77224" w:rsidRDefault="00B77224" w:rsidP="00B77224">
      <w:pPr>
        <w:pStyle w:val="ListParagraph"/>
        <w:numPr>
          <w:ilvl w:val="0"/>
          <w:numId w:val="2"/>
        </w:numPr>
        <w:rPr>
          <w:rFonts w:ascii="Calibri" w:eastAsia="Calibri" w:hAnsi="Calibri" w:cs="Times New Roman"/>
        </w:rPr>
      </w:pPr>
      <w:r>
        <w:rPr>
          <w:rFonts w:ascii="Calibri" w:eastAsia="Calibri" w:hAnsi="Calibri" w:cs="Times New Roman"/>
        </w:rPr>
        <w:t>Must-have functionality critical to the problem solution.</w:t>
      </w:r>
    </w:p>
    <w:p w14:paraId="449AF050" w14:textId="77777777" w:rsidR="00B77224" w:rsidRDefault="00B77224" w:rsidP="00B77224">
      <w:pPr>
        <w:pStyle w:val="ListParagraph"/>
        <w:numPr>
          <w:ilvl w:val="0"/>
          <w:numId w:val="2"/>
        </w:numPr>
        <w:rPr>
          <w:rFonts w:asciiTheme="minorHAnsi" w:hAnsiTheme="minorHAnsi"/>
        </w:rPr>
      </w:pPr>
      <w:r>
        <w:rPr>
          <w:rFonts w:ascii="Calibri" w:eastAsia="Calibri" w:hAnsi="Calibri" w:cs="Times New Roman"/>
        </w:rPr>
        <w:t>Highly desirable feature that should be included.</w:t>
      </w:r>
    </w:p>
    <w:p w14:paraId="070214C4" w14:textId="3128644B" w:rsidR="00B77224" w:rsidRPr="006837F2" w:rsidRDefault="00B77224" w:rsidP="00B77224">
      <w:pPr>
        <w:pStyle w:val="ListParagraph"/>
        <w:numPr>
          <w:ilvl w:val="0"/>
          <w:numId w:val="2"/>
        </w:numPr>
      </w:pPr>
      <w:r>
        <w:rPr>
          <w:rFonts w:ascii="Calibri" w:eastAsia="Calibri" w:hAnsi="Calibri" w:cs="Times New Roman"/>
        </w:rPr>
        <w:t>Optional requirements that will be completed if time allows.</w:t>
      </w:r>
    </w:p>
    <w:p w14:paraId="597B9750" w14:textId="762EDCAF" w:rsidR="006837F2" w:rsidRDefault="006837F2" w:rsidP="006837F2">
      <w:pPr>
        <w:pStyle w:val="Heading4"/>
      </w:pPr>
      <w:r>
        <w:t>Uno</w:t>
      </w:r>
    </w:p>
    <w:p w14:paraId="532DE86B" w14:textId="77777777" w:rsidR="006837F2" w:rsidRDefault="006837F2" w:rsidP="006837F2">
      <w:pPr>
        <w:pStyle w:val="ListParagraph"/>
        <w:numPr>
          <w:ilvl w:val="0"/>
          <w:numId w:val="14"/>
        </w:numPr>
      </w:pPr>
      <w:r>
        <w:t>A deck consisting of 108 cards [1]</w:t>
      </w:r>
    </w:p>
    <w:p w14:paraId="233A4097" w14:textId="77777777" w:rsidR="006837F2" w:rsidRDefault="006837F2" w:rsidP="006837F2">
      <w:pPr>
        <w:pStyle w:val="ListParagraph"/>
        <w:numPr>
          <w:ilvl w:val="1"/>
          <w:numId w:val="14"/>
        </w:numPr>
      </w:pPr>
      <w:r>
        <w:t>The deck consists of four suits:</w:t>
      </w:r>
    </w:p>
    <w:p w14:paraId="0CCCB408" w14:textId="77777777" w:rsidR="006837F2" w:rsidRDefault="006837F2" w:rsidP="006837F2">
      <w:pPr>
        <w:pStyle w:val="ListParagraph"/>
        <w:numPr>
          <w:ilvl w:val="2"/>
          <w:numId w:val="14"/>
        </w:numPr>
      </w:pPr>
      <w:r>
        <w:t xml:space="preserve"> Red, Green, Blue, and Yellow</w:t>
      </w:r>
    </w:p>
    <w:p w14:paraId="24233BD9" w14:textId="77777777" w:rsidR="006837F2" w:rsidRDefault="006837F2" w:rsidP="006837F2">
      <w:pPr>
        <w:pStyle w:val="ListParagraph"/>
        <w:numPr>
          <w:ilvl w:val="1"/>
          <w:numId w:val="14"/>
        </w:numPr>
      </w:pPr>
      <w:r>
        <w:t>Each suit consists of the following cards:</w:t>
      </w:r>
    </w:p>
    <w:p w14:paraId="76BBBC5C" w14:textId="77777777" w:rsidR="006837F2" w:rsidRDefault="006837F2" w:rsidP="006837F2">
      <w:pPr>
        <w:pStyle w:val="ListParagraph"/>
        <w:numPr>
          <w:ilvl w:val="2"/>
          <w:numId w:val="14"/>
        </w:numPr>
      </w:pPr>
      <w:r>
        <w:t xml:space="preserve"> One 0</w:t>
      </w:r>
    </w:p>
    <w:p w14:paraId="1B360F08" w14:textId="77777777" w:rsidR="006837F2" w:rsidRDefault="006837F2" w:rsidP="006837F2">
      <w:pPr>
        <w:pStyle w:val="ListParagraph"/>
        <w:numPr>
          <w:ilvl w:val="2"/>
          <w:numId w:val="14"/>
        </w:numPr>
      </w:pPr>
      <w:r>
        <w:t xml:space="preserve"> Two 1s, 2s, 3s, 4s, 5s, 6s, 7s, 8s, and 9s</w:t>
      </w:r>
    </w:p>
    <w:p w14:paraId="03EB7842" w14:textId="77777777" w:rsidR="006837F2" w:rsidRDefault="006837F2" w:rsidP="006837F2">
      <w:pPr>
        <w:pStyle w:val="ListParagraph"/>
        <w:numPr>
          <w:ilvl w:val="2"/>
          <w:numId w:val="14"/>
        </w:numPr>
      </w:pPr>
      <w:r>
        <w:t xml:space="preserve"> Two Draw Two</w:t>
      </w:r>
    </w:p>
    <w:p w14:paraId="7B7120FD" w14:textId="77777777" w:rsidR="006837F2" w:rsidRDefault="006837F2" w:rsidP="006837F2">
      <w:pPr>
        <w:pStyle w:val="ListParagraph"/>
        <w:numPr>
          <w:ilvl w:val="2"/>
          <w:numId w:val="14"/>
        </w:numPr>
      </w:pPr>
      <w:r>
        <w:lastRenderedPageBreak/>
        <w:t xml:space="preserve"> Two Skip</w:t>
      </w:r>
    </w:p>
    <w:p w14:paraId="3E0B7FC6" w14:textId="77777777" w:rsidR="006837F2" w:rsidRDefault="006837F2" w:rsidP="006837F2">
      <w:pPr>
        <w:pStyle w:val="ListParagraph"/>
        <w:numPr>
          <w:ilvl w:val="2"/>
          <w:numId w:val="14"/>
        </w:numPr>
      </w:pPr>
      <w:r>
        <w:t xml:space="preserve"> Two Reverse </w:t>
      </w:r>
    </w:p>
    <w:p w14:paraId="5A319E21" w14:textId="77777777" w:rsidR="006837F2" w:rsidRDefault="006837F2" w:rsidP="006837F2">
      <w:pPr>
        <w:pStyle w:val="ListParagraph"/>
        <w:numPr>
          <w:ilvl w:val="1"/>
          <w:numId w:val="14"/>
        </w:numPr>
      </w:pPr>
      <w:r>
        <w:t>The deck also has four Wild cards and four Wild Draw Four cards.</w:t>
      </w:r>
    </w:p>
    <w:p w14:paraId="3C8C319A" w14:textId="77777777" w:rsidR="006837F2" w:rsidRDefault="006837F2" w:rsidP="006837F2">
      <w:pPr>
        <w:pStyle w:val="ListParagraph"/>
        <w:numPr>
          <w:ilvl w:val="0"/>
          <w:numId w:val="14"/>
        </w:numPr>
      </w:pPr>
      <w:r>
        <w:t>There are between 2-10 players [1].</w:t>
      </w:r>
    </w:p>
    <w:p w14:paraId="6957C413" w14:textId="77777777" w:rsidR="006837F2" w:rsidRDefault="006837F2" w:rsidP="006837F2">
      <w:pPr>
        <w:pStyle w:val="ListParagraph"/>
        <w:numPr>
          <w:ilvl w:val="1"/>
          <w:numId w:val="14"/>
        </w:numPr>
      </w:pPr>
      <w:r>
        <w:t>A player has a name. [2]</w:t>
      </w:r>
    </w:p>
    <w:p w14:paraId="6709F2A7" w14:textId="77777777" w:rsidR="006837F2" w:rsidRDefault="006837F2" w:rsidP="006837F2">
      <w:pPr>
        <w:pStyle w:val="ListParagraph"/>
        <w:numPr>
          <w:ilvl w:val="1"/>
          <w:numId w:val="14"/>
        </w:numPr>
      </w:pPr>
      <w:r>
        <w:t>A player has a hand that consists of cards. [1]</w:t>
      </w:r>
    </w:p>
    <w:p w14:paraId="03AEE423" w14:textId="77777777" w:rsidR="006837F2" w:rsidRDefault="006837F2" w:rsidP="006837F2">
      <w:pPr>
        <w:pStyle w:val="ListParagraph"/>
        <w:numPr>
          <w:ilvl w:val="0"/>
          <w:numId w:val="14"/>
        </w:numPr>
      </w:pPr>
      <w:r>
        <w:t>At the start of a game:</w:t>
      </w:r>
    </w:p>
    <w:p w14:paraId="6772C2AB" w14:textId="77777777" w:rsidR="006837F2" w:rsidRDefault="006837F2" w:rsidP="006837F2">
      <w:pPr>
        <w:pStyle w:val="ListParagraph"/>
        <w:numPr>
          <w:ilvl w:val="1"/>
          <w:numId w:val="14"/>
        </w:numPr>
      </w:pPr>
      <w:r>
        <w:t>The deck is shuffled [2]</w:t>
      </w:r>
    </w:p>
    <w:p w14:paraId="38A2FD8D" w14:textId="77777777" w:rsidR="006837F2" w:rsidRDefault="006837F2" w:rsidP="006837F2">
      <w:pPr>
        <w:pStyle w:val="ListParagraph"/>
        <w:numPr>
          <w:ilvl w:val="1"/>
          <w:numId w:val="14"/>
        </w:numPr>
      </w:pPr>
      <w:r>
        <w:t>Each player is dealt 7 cards [1]</w:t>
      </w:r>
    </w:p>
    <w:p w14:paraId="5FE5E57C" w14:textId="77777777" w:rsidR="006837F2" w:rsidRDefault="006837F2" w:rsidP="006837F2">
      <w:pPr>
        <w:pStyle w:val="ListParagraph"/>
        <w:numPr>
          <w:ilvl w:val="1"/>
          <w:numId w:val="14"/>
        </w:numPr>
      </w:pPr>
      <w:r>
        <w:t>The remaining cards are used as the draw pile [1]</w:t>
      </w:r>
    </w:p>
    <w:p w14:paraId="11A1A908" w14:textId="77777777" w:rsidR="006837F2" w:rsidRDefault="006837F2" w:rsidP="006837F2">
      <w:pPr>
        <w:pStyle w:val="ListParagraph"/>
        <w:numPr>
          <w:ilvl w:val="2"/>
          <w:numId w:val="14"/>
        </w:numPr>
      </w:pPr>
      <w:r>
        <w:t xml:space="preserve"> The card on top of the draw pile is used as the first card in the discard pile [1]</w:t>
      </w:r>
    </w:p>
    <w:p w14:paraId="01DE495D" w14:textId="77777777" w:rsidR="006837F2" w:rsidRDefault="006837F2" w:rsidP="006837F2">
      <w:pPr>
        <w:pStyle w:val="ListParagraph"/>
        <w:numPr>
          <w:ilvl w:val="3"/>
          <w:numId w:val="14"/>
        </w:numPr>
      </w:pPr>
      <w:r>
        <w:t>If the first card is an action card, the action is carried out on the first player. [2]</w:t>
      </w:r>
    </w:p>
    <w:p w14:paraId="47B123C4" w14:textId="77777777" w:rsidR="006837F2" w:rsidRDefault="006837F2" w:rsidP="006837F2">
      <w:pPr>
        <w:pStyle w:val="ListParagraph"/>
        <w:numPr>
          <w:ilvl w:val="1"/>
          <w:numId w:val="14"/>
        </w:numPr>
      </w:pPr>
      <w:r>
        <w:t>The turn rotation begins clockwise [2]</w:t>
      </w:r>
    </w:p>
    <w:p w14:paraId="71B5EBC5" w14:textId="77777777" w:rsidR="006837F2" w:rsidRDefault="006837F2" w:rsidP="006837F2">
      <w:pPr>
        <w:pStyle w:val="ListParagraph"/>
        <w:numPr>
          <w:ilvl w:val="1"/>
          <w:numId w:val="14"/>
        </w:numPr>
      </w:pPr>
      <w:r>
        <w:t>The first player is randomly chosen [2]</w:t>
      </w:r>
    </w:p>
    <w:p w14:paraId="6B22E60A" w14:textId="77777777" w:rsidR="006837F2" w:rsidRDefault="006837F2" w:rsidP="006837F2">
      <w:pPr>
        <w:pStyle w:val="ListParagraph"/>
        <w:numPr>
          <w:ilvl w:val="0"/>
          <w:numId w:val="14"/>
        </w:numPr>
      </w:pPr>
      <w:r>
        <w:t xml:space="preserve">Gameplay: </w:t>
      </w:r>
    </w:p>
    <w:p w14:paraId="34E0090A" w14:textId="77777777" w:rsidR="006837F2" w:rsidRDefault="006837F2" w:rsidP="006837F2">
      <w:pPr>
        <w:pStyle w:val="ListParagraph"/>
        <w:numPr>
          <w:ilvl w:val="1"/>
          <w:numId w:val="14"/>
        </w:numPr>
      </w:pPr>
      <w:r>
        <w:t>During a turn, the player must match one of their cards from their hand with the top card in the discard pile. This can be done in any one of the following ways: [1]</w:t>
      </w:r>
    </w:p>
    <w:p w14:paraId="11C7A4C5" w14:textId="77777777" w:rsidR="006837F2" w:rsidRDefault="006837F2" w:rsidP="006837F2">
      <w:pPr>
        <w:pStyle w:val="ListParagraph"/>
        <w:numPr>
          <w:ilvl w:val="2"/>
          <w:numId w:val="14"/>
        </w:numPr>
      </w:pPr>
      <w:r>
        <w:t xml:space="preserve"> The numbers match</w:t>
      </w:r>
    </w:p>
    <w:p w14:paraId="3308CEC4" w14:textId="77777777" w:rsidR="006837F2" w:rsidRDefault="006837F2" w:rsidP="006837F2">
      <w:pPr>
        <w:pStyle w:val="ListParagraph"/>
        <w:numPr>
          <w:ilvl w:val="2"/>
          <w:numId w:val="14"/>
        </w:numPr>
      </w:pPr>
      <w:r>
        <w:t xml:space="preserve"> The colors match</w:t>
      </w:r>
    </w:p>
    <w:p w14:paraId="73F10DB1" w14:textId="77777777" w:rsidR="006837F2" w:rsidRDefault="006837F2" w:rsidP="006837F2">
      <w:pPr>
        <w:pStyle w:val="ListParagraph"/>
        <w:numPr>
          <w:ilvl w:val="2"/>
          <w:numId w:val="14"/>
        </w:numPr>
      </w:pPr>
      <w:r>
        <w:t xml:space="preserve"> The symbols match (Both Reverse, Skip, etc.)</w:t>
      </w:r>
    </w:p>
    <w:p w14:paraId="01A72D00" w14:textId="77777777" w:rsidR="006837F2" w:rsidRDefault="006837F2" w:rsidP="006837F2">
      <w:pPr>
        <w:pStyle w:val="ListParagraph"/>
        <w:numPr>
          <w:ilvl w:val="2"/>
          <w:numId w:val="14"/>
        </w:numPr>
      </w:pPr>
      <w:r>
        <w:t xml:space="preserve"> Place a wild card</w:t>
      </w:r>
    </w:p>
    <w:p w14:paraId="0576097C" w14:textId="77777777" w:rsidR="006837F2" w:rsidRDefault="006837F2" w:rsidP="006837F2">
      <w:pPr>
        <w:pStyle w:val="ListParagraph"/>
        <w:numPr>
          <w:ilvl w:val="1"/>
          <w:numId w:val="14"/>
        </w:numPr>
      </w:pPr>
      <w:r>
        <w:t>If a player does not have a card in their hand the matches the top card in the discard pile, then that player must continue to draw cards from the draw pile until they draw a matching card. [2]</w:t>
      </w:r>
    </w:p>
    <w:p w14:paraId="1C567B2B" w14:textId="77777777" w:rsidR="006837F2" w:rsidRDefault="006837F2" w:rsidP="006837F2">
      <w:pPr>
        <w:pStyle w:val="ListParagraph"/>
        <w:numPr>
          <w:ilvl w:val="1"/>
          <w:numId w:val="14"/>
        </w:numPr>
      </w:pPr>
      <w:r>
        <w:t>Once the draw pile has been completely depleted, all cards but the top are taken from discard pile, reshuffled and used as the new draw pile. [2]</w:t>
      </w:r>
    </w:p>
    <w:p w14:paraId="3CBFEA89" w14:textId="77777777" w:rsidR="006837F2" w:rsidRDefault="006837F2" w:rsidP="006837F2">
      <w:pPr>
        <w:pStyle w:val="ListParagraph"/>
        <w:numPr>
          <w:ilvl w:val="1"/>
          <w:numId w:val="14"/>
        </w:numPr>
      </w:pPr>
      <w:r>
        <w:t>Players take turns matching cards to the top discard pile card until a player has one card remaining in their hand. [1]</w:t>
      </w:r>
    </w:p>
    <w:p w14:paraId="29955004" w14:textId="77777777" w:rsidR="006837F2" w:rsidRDefault="006837F2" w:rsidP="006837F2">
      <w:pPr>
        <w:pStyle w:val="ListParagraph"/>
        <w:numPr>
          <w:ilvl w:val="2"/>
          <w:numId w:val="14"/>
        </w:numPr>
      </w:pPr>
      <w:r>
        <w:t xml:space="preserve"> The player to reach a single card can click the “Uno!” button to keep them safe, otherwise another player can, making that player draw an additional two cards. [2]</w:t>
      </w:r>
    </w:p>
    <w:p w14:paraId="602B7B20" w14:textId="77777777" w:rsidR="006837F2" w:rsidRDefault="006837F2" w:rsidP="006837F2">
      <w:pPr>
        <w:pStyle w:val="ListParagraph"/>
        <w:numPr>
          <w:ilvl w:val="3"/>
          <w:numId w:val="14"/>
        </w:numPr>
      </w:pPr>
      <w:r>
        <w:t>If no one presses the “Uno!” button on the same turn as a player reaching one card, the game carries on as usual. [2]</w:t>
      </w:r>
    </w:p>
    <w:p w14:paraId="7F1F5403" w14:textId="77777777" w:rsidR="006837F2" w:rsidRDefault="006837F2" w:rsidP="006837F2">
      <w:pPr>
        <w:pStyle w:val="ListParagraph"/>
        <w:numPr>
          <w:ilvl w:val="3"/>
          <w:numId w:val="14"/>
        </w:numPr>
      </w:pPr>
      <w:r>
        <w:t>If a player falsely presses the “Uno!” button, they are penalized by having their turn skipped and having to draw a card. [3]</w:t>
      </w:r>
    </w:p>
    <w:p w14:paraId="6FE6EBAD" w14:textId="77777777" w:rsidR="006837F2" w:rsidRDefault="006837F2" w:rsidP="006837F2">
      <w:pPr>
        <w:pStyle w:val="ListParagraph"/>
        <w:numPr>
          <w:ilvl w:val="1"/>
          <w:numId w:val="14"/>
        </w:numPr>
      </w:pPr>
      <w:r>
        <w:t>The game ends once a player has played all of the cards in their hand [1]</w:t>
      </w:r>
    </w:p>
    <w:p w14:paraId="08EC3DF8" w14:textId="77777777" w:rsidR="006837F2" w:rsidRDefault="006837F2" w:rsidP="006837F2">
      <w:pPr>
        <w:pStyle w:val="ListParagraph"/>
        <w:numPr>
          <w:ilvl w:val="1"/>
          <w:numId w:val="14"/>
        </w:numPr>
      </w:pPr>
      <w:r>
        <w:t>Action cards:</w:t>
      </w:r>
    </w:p>
    <w:p w14:paraId="6A11F8C8" w14:textId="77777777" w:rsidR="006837F2" w:rsidRDefault="006837F2" w:rsidP="006837F2">
      <w:pPr>
        <w:pStyle w:val="ListParagraph"/>
        <w:numPr>
          <w:ilvl w:val="2"/>
          <w:numId w:val="14"/>
        </w:numPr>
      </w:pPr>
      <w:r>
        <w:t xml:space="preserve"> Reverse – Changes the turn rotation of the players from clockwise to counter-clockwise or vise-versa. It can only be played on cards of the same color or other Reverse cards. If a Reverse card is the first card, the first player takes their turn as usual, however the turn rotation is reversed. [2]</w:t>
      </w:r>
    </w:p>
    <w:p w14:paraId="4E81F882" w14:textId="77777777" w:rsidR="006837F2" w:rsidRDefault="006837F2" w:rsidP="006837F2">
      <w:pPr>
        <w:pStyle w:val="ListParagraph"/>
        <w:numPr>
          <w:ilvl w:val="2"/>
          <w:numId w:val="14"/>
        </w:numPr>
      </w:pPr>
      <w:r>
        <w:t xml:space="preserve"> Skip – Skips the turn of the next player in the turn rotation. It can only be played on cards of the same color or other Skip cards. If a Skip card is the first card, the first player is skipped. [2]</w:t>
      </w:r>
    </w:p>
    <w:p w14:paraId="6B27639F" w14:textId="77777777" w:rsidR="006837F2" w:rsidRDefault="006837F2" w:rsidP="006837F2">
      <w:pPr>
        <w:pStyle w:val="ListParagraph"/>
        <w:numPr>
          <w:ilvl w:val="2"/>
          <w:numId w:val="14"/>
        </w:numPr>
      </w:pPr>
      <w:r>
        <w:t xml:space="preserve"> Draw Two – The next player in the turn rotation must draw two cards from the draw pile and forfeit their turn, unless they play a Draw Two card as well. The draw amount will continue to stack until a player does not have a Draw Two card, this player will have to draw the total of all the consecutive Draw Two cards played (4 Draw Two cards played in a row means the player that broke the streak has to draw 8 cards). It can only be played on cards of the same color or other Draw Two cards. If a Draw Two card is the first card, the first player must draw two cards and forfeit their unless they can play a Draw Two card of their own. [2]</w:t>
      </w:r>
    </w:p>
    <w:p w14:paraId="6125C724" w14:textId="77777777" w:rsidR="006837F2" w:rsidRDefault="006837F2" w:rsidP="006837F2">
      <w:pPr>
        <w:pStyle w:val="ListParagraph"/>
        <w:numPr>
          <w:ilvl w:val="2"/>
          <w:numId w:val="14"/>
        </w:numPr>
      </w:pPr>
      <w:r>
        <w:lastRenderedPageBreak/>
        <w:t xml:space="preserve"> Wild – The wild card can be placed on any card. The player gets to choose which color they want the Wild card to represent. The next player in the turn rotation must play a card of that color or another Wild card. Wild cards can be played anytime during a player’s turn, regardless of the other cards in their hand. If a Wild card is the first card, the first player gets to choose the color they wish to play. [2]</w:t>
      </w:r>
    </w:p>
    <w:p w14:paraId="01559E01" w14:textId="77777777" w:rsidR="006837F2" w:rsidRDefault="006837F2" w:rsidP="006837F2">
      <w:pPr>
        <w:pStyle w:val="ListParagraph"/>
        <w:numPr>
          <w:ilvl w:val="2"/>
          <w:numId w:val="14"/>
        </w:numPr>
      </w:pPr>
      <w:r>
        <w:t xml:space="preserve"> Wild Draw Four – This card acts just like a Wild card except that it also makes the next player in the turn rotation draw 4 cards from the draw pile. Wild Draw Four cards can be stacked similarly to how Draw Two cards can, with the total of all the cards being draw by the player who cannot continue the streak. If a Wild Draw Four card is the first card, the first player gets to choose the color they wish to play and does not have to draw four cards. [2]</w:t>
      </w:r>
    </w:p>
    <w:p w14:paraId="4C9B2B62" w14:textId="77777777" w:rsidR="006837F2" w:rsidRDefault="006837F2" w:rsidP="006837F2">
      <w:pPr>
        <w:pStyle w:val="ListParagraph"/>
        <w:numPr>
          <w:ilvl w:val="2"/>
          <w:numId w:val="14"/>
        </w:numPr>
      </w:pPr>
      <w:r>
        <w:t xml:space="preserve"> Add additional Action cards with unique features. [3]</w:t>
      </w:r>
    </w:p>
    <w:p w14:paraId="77DC3015" w14:textId="77777777" w:rsidR="006837F2" w:rsidRDefault="006837F2" w:rsidP="006837F2">
      <w:pPr>
        <w:pStyle w:val="ListParagraph"/>
        <w:numPr>
          <w:ilvl w:val="0"/>
          <w:numId w:val="14"/>
        </w:numPr>
      </w:pPr>
      <w:r>
        <w:t xml:space="preserve">Once a player </w:t>
      </w:r>
      <w:proofErr w:type="gramStart"/>
      <w:r>
        <w:t>wins</w:t>
      </w:r>
      <w:proofErr w:type="gramEnd"/>
      <w:r>
        <w:t>:</w:t>
      </w:r>
    </w:p>
    <w:p w14:paraId="552D86FF" w14:textId="77777777" w:rsidR="006837F2" w:rsidRDefault="006837F2" w:rsidP="006837F2">
      <w:pPr>
        <w:pStyle w:val="ListParagraph"/>
        <w:numPr>
          <w:ilvl w:val="1"/>
          <w:numId w:val="14"/>
        </w:numPr>
      </w:pPr>
      <w:r>
        <w:t>Display a message stating so with the name of the winner. [2]</w:t>
      </w:r>
    </w:p>
    <w:p w14:paraId="7ED52D0B" w14:textId="3B4D6085" w:rsidR="006837F2" w:rsidRPr="006837F2" w:rsidRDefault="006837F2" w:rsidP="006837F2">
      <w:pPr>
        <w:pStyle w:val="ListParagraph"/>
        <w:numPr>
          <w:ilvl w:val="1"/>
          <w:numId w:val="14"/>
        </w:numPr>
      </w:pPr>
      <w:r>
        <w:t>Prompt the user if they wish to play again, if so with or without the same players. [2]</w:t>
      </w:r>
    </w:p>
    <w:p w14:paraId="3218587B" w14:textId="750FEFBA" w:rsidR="006837F2" w:rsidRDefault="006837F2" w:rsidP="006837F2">
      <w:pPr>
        <w:pStyle w:val="Heading4"/>
      </w:pPr>
      <w:r>
        <w:t>Blackjack</w:t>
      </w:r>
    </w:p>
    <w:p w14:paraId="041F5534" w14:textId="77777777" w:rsidR="006837F2" w:rsidRDefault="006837F2" w:rsidP="006837F2">
      <w:pPr>
        <w:pStyle w:val="ListParagraph"/>
        <w:numPr>
          <w:ilvl w:val="0"/>
          <w:numId w:val="15"/>
        </w:numPr>
      </w:pPr>
      <w:r>
        <w:t>Dealer – Must be functional since that is the AI that the player plays against or known as the house</w:t>
      </w:r>
    </w:p>
    <w:p w14:paraId="41145EC4" w14:textId="77777777" w:rsidR="006837F2" w:rsidRDefault="006837F2" w:rsidP="006837F2">
      <w:pPr>
        <w:pStyle w:val="ListParagraph"/>
      </w:pPr>
      <w:r>
        <w:tab/>
        <w:t>1.1 – Must be able to draw cards and shuffle them</w:t>
      </w:r>
    </w:p>
    <w:p w14:paraId="45846BDB" w14:textId="77777777" w:rsidR="006837F2" w:rsidRDefault="006837F2" w:rsidP="006837F2">
      <w:pPr>
        <w:pStyle w:val="ListParagraph"/>
      </w:pPr>
      <w:r>
        <w:tab/>
        <w:t xml:space="preserve">1.2 – Must be able to Ask the player what they would like to do after they have </w:t>
      </w:r>
      <w:proofErr w:type="spellStart"/>
      <w:r>
        <w:t>recvived</w:t>
      </w:r>
      <w:proofErr w:type="spellEnd"/>
      <w:r>
        <w:t xml:space="preserve"> their first cards</w:t>
      </w:r>
    </w:p>
    <w:p w14:paraId="042A848F" w14:textId="77777777" w:rsidR="006837F2" w:rsidRDefault="006837F2" w:rsidP="006837F2">
      <w:pPr>
        <w:pStyle w:val="ListParagraph"/>
      </w:pPr>
      <w:r>
        <w:tab/>
        <w:t>2.1 – Must be able to calculate if the AI is going to win or what it needs to win</w:t>
      </w:r>
    </w:p>
    <w:p w14:paraId="6E2C06D0" w14:textId="77777777" w:rsidR="006837F2" w:rsidRDefault="006837F2" w:rsidP="006837F2">
      <w:pPr>
        <w:pStyle w:val="ListParagraph"/>
      </w:pPr>
      <w:r>
        <w:tab/>
        <w:t>1.3 – Must be able to know all the different combinations for what wins beat out the others2</w:t>
      </w:r>
    </w:p>
    <w:p w14:paraId="2A0E417D" w14:textId="77777777" w:rsidR="006837F2" w:rsidRDefault="006837F2" w:rsidP="006837F2">
      <w:pPr>
        <w:pStyle w:val="ListParagraph"/>
      </w:pPr>
    </w:p>
    <w:p w14:paraId="7FF32FD9" w14:textId="77777777" w:rsidR="006837F2" w:rsidRDefault="006837F2" w:rsidP="006837F2">
      <w:pPr>
        <w:pStyle w:val="ListParagraph"/>
      </w:pPr>
      <w:proofErr w:type="gramStart"/>
      <w:r>
        <w:t>1.2.1  Player</w:t>
      </w:r>
      <w:proofErr w:type="gramEnd"/>
      <w:r>
        <w:t xml:space="preserve"> – Must be functional so the player can even play the game</w:t>
      </w:r>
    </w:p>
    <w:p w14:paraId="2F7F9710" w14:textId="77777777" w:rsidR="006837F2" w:rsidRDefault="006837F2" w:rsidP="006837F2">
      <w:pPr>
        <w:pStyle w:val="ListParagraph"/>
      </w:pPr>
      <w:r>
        <w:t>1.2.2 – Must be able to draw cards and make choices based on their hand</w:t>
      </w:r>
    </w:p>
    <w:p w14:paraId="4CD304C6" w14:textId="77777777" w:rsidR="006837F2" w:rsidRDefault="006837F2" w:rsidP="006837F2">
      <w:pPr>
        <w:pStyle w:val="ListParagraph"/>
      </w:pPr>
      <w:r>
        <w:t>1.2.3 – Must be able Win the game or lose the game</w:t>
      </w:r>
    </w:p>
    <w:p w14:paraId="566AF01A" w14:textId="77777777" w:rsidR="006837F2" w:rsidRDefault="006837F2" w:rsidP="006837F2">
      <w:pPr>
        <w:pStyle w:val="ListParagraph"/>
      </w:pPr>
      <w:r>
        <w:t xml:space="preserve">1.2.4 – Must be able to use the multiple options and have them </w:t>
      </w:r>
      <w:proofErr w:type="spellStart"/>
      <w:r>
        <w:t>fuction</w:t>
      </w:r>
      <w:proofErr w:type="spellEnd"/>
      <w:r>
        <w:t xml:space="preserve"> properly</w:t>
      </w:r>
    </w:p>
    <w:p w14:paraId="5F89FCEB" w14:textId="77777777" w:rsidR="006837F2" w:rsidRDefault="006837F2" w:rsidP="006837F2">
      <w:pPr>
        <w:pStyle w:val="ListParagraph"/>
      </w:pPr>
    </w:p>
    <w:p w14:paraId="4BB8BDA7" w14:textId="77777777" w:rsidR="006837F2" w:rsidRDefault="006837F2" w:rsidP="006837F2">
      <w:pPr>
        <w:pStyle w:val="ListParagraph"/>
      </w:pPr>
      <w:r>
        <w:t>3. Chips/Money – Is an optional requirement since the money and chips are not needed for the player to be able to get the full experience of blackjack</w:t>
      </w:r>
    </w:p>
    <w:p w14:paraId="09509A4B" w14:textId="77777777" w:rsidR="006837F2" w:rsidRDefault="006837F2" w:rsidP="006837F2">
      <w:pPr>
        <w:pStyle w:val="ListParagraph"/>
      </w:pPr>
    </w:p>
    <w:p w14:paraId="743BF4ED" w14:textId="77777777" w:rsidR="006837F2" w:rsidRDefault="006837F2" w:rsidP="006837F2">
      <w:pPr>
        <w:pStyle w:val="ListParagraph"/>
      </w:pPr>
      <w:r>
        <w:tab/>
        <w:t>2.1- have a bank of chips for the correct amount or have a certain amount of money that is the max amount and when a player reaches 0 dollars or no more chips, then the player would lose</w:t>
      </w:r>
    </w:p>
    <w:p w14:paraId="3B302574" w14:textId="77777777" w:rsidR="006837F2" w:rsidRDefault="006837F2" w:rsidP="006837F2">
      <w:pPr>
        <w:pStyle w:val="ListParagraph"/>
      </w:pPr>
      <w:r>
        <w:tab/>
        <w:t xml:space="preserve">2.2 </w:t>
      </w:r>
      <w:proofErr w:type="spellStart"/>
      <w:r>
        <w:t>calcualte</w:t>
      </w:r>
      <w:proofErr w:type="spellEnd"/>
      <w:r>
        <w:t xml:space="preserve"> how much money is given compared to chips so it can be </w:t>
      </w:r>
      <w:proofErr w:type="spellStart"/>
      <w:r>
        <w:t>consitant</w:t>
      </w:r>
      <w:proofErr w:type="spellEnd"/>
      <w:r>
        <w:t>.</w:t>
      </w:r>
    </w:p>
    <w:p w14:paraId="4119A8A2" w14:textId="77777777" w:rsidR="006837F2" w:rsidRDefault="006837F2" w:rsidP="006837F2">
      <w:pPr>
        <w:pStyle w:val="ListParagraph"/>
      </w:pPr>
    </w:p>
    <w:p w14:paraId="7F6C9865" w14:textId="3F52B937" w:rsidR="006837F2" w:rsidRPr="006837F2" w:rsidRDefault="006837F2" w:rsidP="006837F2">
      <w:pPr>
        <w:pStyle w:val="ListParagraph"/>
      </w:pPr>
      <w:r>
        <w:tab/>
        <w:t>2.3 – Have again, player profiles to represent players names, wins, loses and the amount of chips the player had since the last time they saved.</w:t>
      </w:r>
    </w:p>
    <w:p w14:paraId="6021ECE0" w14:textId="7C8D5358" w:rsidR="006837F2" w:rsidRDefault="006837F2" w:rsidP="006837F2">
      <w:pPr>
        <w:pStyle w:val="Heading4"/>
      </w:pPr>
      <w:r>
        <w:t>Risk</w:t>
      </w:r>
    </w:p>
    <w:p w14:paraId="6BF98BBF" w14:textId="27E28490" w:rsidR="001A515C" w:rsidRPr="006837F2" w:rsidRDefault="00DF31FB" w:rsidP="006837F2">
      <w:pPr>
        <w:rPr>
          <w:b/>
        </w:rPr>
      </w:pPr>
      <w:bookmarkStart w:id="5" w:name="_Toc1900396"/>
      <w:r w:rsidRPr="006837F2">
        <w:rPr>
          <w:b/>
        </w:rPr>
        <w:t xml:space="preserve">Creation, Importing, and Data Storage </w:t>
      </w:r>
      <w:r w:rsidR="00203DC2" w:rsidRPr="006837F2">
        <w:rPr>
          <w:b/>
        </w:rPr>
        <w:t>Behaviors</w:t>
      </w:r>
      <w:bookmarkEnd w:id="5"/>
    </w:p>
    <w:p w14:paraId="5F7319DF" w14:textId="5E87EBB1" w:rsidR="003B50D0" w:rsidRDefault="003B50D0" w:rsidP="001A515C">
      <w:pPr>
        <w:pStyle w:val="ListParagraph"/>
        <w:numPr>
          <w:ilvl w:val="0"/>
          <w:numId w:val="8"/>
        </w:numPr>
      </w:pPr>
      <w:bookmarkStart w:id="6" w:name="_Ref1826656"/>
      <w:r>
        <w:t>A user can create a game</w:t>
      </w:r>
      <w:r w:rsidR="00C151A8">
        <w:t xml:space="preserve"> [1]</w:t>
      </w:r>
      <w:bookmarkEnd w:id="6"/>
    </w:p>
    <w:p w14:paraId="5DB457C0" w14:textId="77777777" w:rsidR="001A515C" w:rsidRDefault="001A515C" w:rsidP="003B50D0">
      <w:pPr>
        <w:pStyle w:val="ListParagraph"/>
        <w:numPr>
          <w:ilvl w:val="1"/>
          <w:numId w:val="8"/>
        </w:numPr>
      </w:pPr>
      <w:r>
        <w:t>The system stores the following required information about a game:</w:t>
      </w:r>
    </w:p>
    <w:p w14:paraId="6A97557C" w14:textId="57C91CE0" w:rsidR="001A515C" w:rsidRDefault="001A515C" w:rsidP="003B50D0">
      <w:pPr>
        <w:pStyle w:val="ListParagraph"/>
        <w:numPr>
          <w:ilvl w:val="2"/>
          <w:numId w:val="8"/>
        </w:numPr>
      </w:pPr>
      <w:r>
        <w:t>Board state</w:t>
      </w:r>
      <w:r w:rsidR="00C151A8">
        <w:t xml:space="preserve"> [1]</w:t>
      </w:r>
    </w:p>
    <w:p w14:paraId="4AB77619" w14:textId="77AE3A70" w:rsidR="001A515C" w:rsidRDefault="001A515C" w:rsidP="003B50D0">
      <w:pPr>
        <w:pStyle w:val="ListParagraph"/>
        <w:numPr>
          <w:ilvl w:val="3"/>
          <w:numId w:val="8"/>
        </w:numPr>
      </w:pPr>
      <w:r>
        <w:t>Map</w:t>
      </w:r>
      <w:r w:rsidR="00C151A8">
        <w:t xml:space="preserve"> [1]</w:t>
      </w:r>
    </w:p>
    <w:p w14:paraId="7B3A872D" w14:textId="7204D378" w:rsidR="001A515C" w:rsidRDefault="001A515C" w:rsidP="003B50D0">
      <w:pPr>
        <w:pStyle w:val="ListParagraph"/>
        <w:numPr>
          <w:ilvl w:val="4"/>
          <w:numId w:val="8"/>
        </w:numPr>
      </w:pPr>
      <w:r>
        <w:lastRenderedPageBreak/>
        <w:t>Countries</w:t>
      </w:r>
      <w:r w:rsidR="00C151A8">
        <w:t xml:space="preserve"> [1]</w:t>
      </w:r>
    </w:p>
    <w:p w14:paraId="0F60D159" w14:textId="3E319B4E" w:rsidR="001A515C" w:rsidRDefault="001A515C" w:rsidP="003B50D0">
      <w:pPr>
        <w:pStyle w:val="ListParagraph"/>
        <w:numPr>
          <w:ilvl w:val="5"/>
          <w:numId w:val="8"/>
        </w:numPr>
      </w:pPr>
      <w:r>
        <w:t>Territories</w:t>
      </w:r>
      <w:r w:rsidR="00C151A8">
        <w:t xml:space="preserve"> [1]</w:t>
      </w:r>
    </w:p>
    <w:p w14:paraId="104BEA86" w14:textId="101FCACB" w:rsidR="001A515C" w:rsidRDefault="001A515C" w:rsidP="003B50D0">
      <w:pPr>
        <w:pStyle w:val="ListParagraph"/>
        <w:numPr>
          <w:ilvl w:val="6"/>
          <w:numId w:val="8"/>
        </w:numPr>
      </w:pPr>
      <w:r>
        <w:t>Player’s Units</w:t>
      </w:r>
      <w:r w:rsidR="00C151A8">
        <w:t xml:space="preserve"> [1]</w:t>
      </w:r>
    </w:p>
    <w:p w14:paraId="4B70CA15" w14:textId="16343098" w:rsidR="00D408E1" w:rsidRDefault="00D408E1" w:rsidP="003B50D0">
      <w:pPr>
        <w:pStyle w:val="ListParagraph"/>
        <w:numPr>
          <w:ilvl w:val="6"/>
          <w:numId w:val="8"/>
        </w:numPr>
      </w:pPr>
      <w:r>
        <w:t>Adjacent Territories</w:t>
      </w:r>
      <w:r w:rsidR="00C151A8">
        <w:t xml:space="preserve"> [2]</w:t>
      </w:r>
    </w:p>
    <w:p w14:paraId="41055255" w14:textId="0034AFFD" w:rsidR="00D408E1" w:rsidRDefault="00D408E1" w:rsidP="003B50D0">
      <w:pPr>
        <w:pStyle w:val="ListParagraph"/>
        <w:numPr>
          <w:ilvl w:val="5"/>
          <w:numId w:val="8"/>
        </w:numPr>
      </w:pPr>
      <w:r>
        <w:t>Unit bonus for owning the country</w:t>
      </w:r>
      <w:r w:rsidR="00C151A8">
        <w:t xml:space="preserve"> [2]</w:t>
      </w:r>
    </w:p>
    <w:p w14:paraId="04346465" w14:textId="00502FF1" w:rsidR="001A515C" w:rsidRDefault="001A515C" w:rsidP="003B50D0">
      <w:pPr>
        <w:pStyle w:val="ListParagraph"/>
        <w:numPr>
          <w:ilvl w:val="3"/>
          <w:numId w:val="8"/>
        </w:numPr>
      </w:pPr>
      <w:r>
        <w:t>Cards</w:t>
      </w:r>
      <w:r w:rsidR="00C151A8">
        <w:t xml:space="preserve"> [1]</w:t>
      </w:r>
    </w:p>
    <w:p w14:paraId="68FC1E2D" w14:textId="1F4BD86B" w:rsidR="001A515C" w:rsidRDefault="001A515C" w:rsidP="003B50D0">
      <w:pPr>
        <w:pStyle w:val="ListParagraph"/>
        <w:numPr>
          <w:ilvl w:val="4"/>
          <w:numId w:val="8"/>
        </w:numPr>
      </w:pPr>
      <w:r>
        <w:t>Drawn cards</w:t>
      </w:r>
      <w:r w:rsidR="00C151A8">
        <w:t xml:space="preserve"> [1]</w:t>
      </w:r>
    </w:p>
    <w:p w14:paraId="2B1E99FD" w14:textId="3BBA34A3" w:rsidR="001A515C" w:rsidRDefault="001A515C" w:rsidP="003B50D0">
      <w:pPr>
        <w:pStyle w:val="ListParagraph"/>
        <w:numPr>
          <w:ilvl w:val="5"/>
          <w:numId w:val="8"/>
        </w:numPr>
      </w:pPr>
      <w:r>
        <w:t>Unit</w:t>
      </w:r>
      <w:r w:rsidR="00C151A8">
        <w:t xml:space="preserve"> [1]</w:t>
      </w:r>
    </w:p>
    <w:p w14:paraId="50063921" w14:textId="19B0B583" w:rsidR="001A515C" w:rsidRDefault="001A515C" w:rsidP="003B50D0">
      <w:pPr>
        <w:pStyle w:val="ListParagraph"/>
        <w:numPr>
          <w:ilvl w:val="5"/>
          <w:numId w:val="8"/>
        </w:numPr>
      </w:pPr>
      <w:r>
        <w:t>Territory</w:t>
      </w:r>
      <w:r w:rsidR="00C151A8">
        <w:t xml:space="preserve"> [2]</w:t>
      </w:r>
    </w:p>
    <w:p w14:paraId="19CA8600" w14:textId="2615C3C3" w:rsidR="001A515C" w:rsidRDefault="001A515C" w:rsidP="003B50D0">
      <w:pPr>
        <w:pStyle w:val="ListParagraph"/>
        <w:numPr>
          <w:ilvl w:val="4"/>
          <w:numId w:val="8"/>
        </w:numPr>
      </w:pPr>
      <w:r>
        <w:t>Undrawn cards</w:t>
      </w:r>
      <w:r w:rsidR="00C151A8">
        <w:t xml:space="preserve"> [1]</w:t>
      </w:r>
    </w:p>
    <w:p w14:paraId="09836DC5" w14:textId="2C03E748" w:rsidR="001A515C" w:rsidRDefault="001A515C" w:rsidP="003B50D0">
      <w:pPr>
        <w:pStyle w:val="ListParagraph"/>
        <w:numPr>
          <w:ilvl w:val="5"/>
          <w:numId w:val="8"/>
        </w:numPr>
      </w:pPr>
      <w:r>
        <w:t>Unit</w:t>
      </w:r>
      <w:r w:rsidR="00C151A8">
        <w:t xml:space="preserve"> [1]</w:t>
      </w:r>
    </w:p>
    <w:p w14:paraId="1216C1C9" w14:textId="7212B615" w:rsidR="001A515C" w:rsidRDefault="001A515C" w:rsidP="003B50D0">
      <w:pPr>
        <w:pStyle w:val="ListParagraph"/>
        <w:numPr>
          <w:ilvl w:val="5"/>
          <w:numId w:val="8"/>
        </w:numPr>
      </w:pPr>
      <w:r>
        <w:t>Territory</w:t>
      </w:r>
      <w:r w:rsidR="00C151A8">
        <w:t xml:space="preserve"> [2]</w:t>
      </w:r>
    </w:p>
    <w:p w14:paraId="0E14FDBC" w14:textId="52E0354B" w:rsidR="001A515C" w:rsidRDefault="001A515C" w:rsidP="003B50D0">
      <w:pPr>
        <w:pStyle w:val="ListParagraph"/>
        <w:numPr>
          <w:ilvl w:val="3"/>
          <w:numId w:val="8"/>
        </w:numPr>
      </w:pPr>
      <w:r>
        <w:t>Dice</w:t>
      </w:r>
      <w:r w:rsidR="00C151A8">
        <w:t xml:space="preserve"> [1]</w:t>
      </w:r>
    </w:p>
    <w:p w14:paraId="5656D43C" w14:textId="7E696D36" w:rsidR="001A515C" w:rsidRDefault="001A515C" w:rsidP="003B50D0">
      <w:pPr>
        <w:pStyle w:val="ListParagraph"/>
        <w:numPr>
          <w:ilvl w:val="4"/>
          <w:numId w:val="8"/>
        </w:numPr>
      </w:pPr>
      <w:r>
        <w:t>Attack Dice</w:t>
      </w:r>
      <w:r w:rsidR="00C151A8">
        <w:t xml:space="preserve"> [1]</w:t>
      </w:r>
    </w:p>
    <w:p w14:paraId="5C18F1D0" w14:textId="2D8FB132" w:rsidR="001A515C" w:rsidRDefault="001A515C" w:rsidP="003B50D0">
      <w:pPr>
        <w:pStyle w:val="ListParagraph"/>
        <w:numPr>
          <w:ilvl w:val="5"/>
          <w:numId w:val="8"/>
        </w:numPr>
      </w:pPr>
      <w:r>
        <w:t>Outcome</w:t>
      </w:r>
      <w:r w:rsidR="00C151A8">
        <w:t xml:space="preserve"> [1]</w:t>
      </w:r>
    </w:p>
    <w:p w14:paraId="4401A79B" w14:textId="7DDD6BDA" w:rsidR="001A515C" w:rsidRDefault="001A515C" w:rsidP="003B50D0">
      <w:pPr>
        <w:pStyle w:val="ListParagraph"/>
        <w:numPr>
          <w:ilvl w:val="4"/>
          <w:numId w:val="8"/>
        </w:numPr>
      </w:pPr>
      <w:r>
        <w:t>Defense Dice</w:t>
      </w:r>
      <w:r w:rsidR="00C151A8">
        <w:t xml:space="preserve"> [1]</w:t>
      </w:r>
    </w:p>
    <w:p w14:paraId="0E87C67E" w14:textId="7C8D9950" w:rsidR="001A515C" w:rsidRDefault="001A515C" w:rsidP="003B50D0">
      <w:pPr>
        <w:pStyle w:val="ListParagraph"/>
        <w:numPr>
          <w:ilvl w:val="5"/>
          <w:numId w:val="8"/>
        </w:numPr>
      </w:pPr>
      <w:r>
        <w:t>Outcome</w:t>
      </w:r>
      <w:r w:rsidR="00C151A8">
        <w:t xml:space="preserve"> [1]</w:t>
      </w:r>
    </w:p>
    <w:p w14:paraId="09D699CE" w14:textId="327F9531" w:rsidR="001A515C" w:rsidRDefault="00D408E1" w:rsidP="003B50D0">
      <w:pPr>
        <w:pStyle w:val="ListParagraph"/>
        <w:numPr>
          <w:ilvl w:val="2"/>
          <w:numId w:val="8"/>
        </w:numPr>
      </w:pPr>
      <w:r>
        <w:t>Players</w:t>
      </w:r>
      <w:r w:rsidR="00C151A8">
        <w:t xml:space="preserve"> [1]</w:t>
      </w:r>
    </w:p>
    <w:p w14:paraId="08D73900" w14:textId="706BD9D7" w:rsidR="00D408E1" w:rsidRDefault="00D408E1" w:rsidP="003B50D0">
      <w:pPr>
        <w:pStyle w:val="ListParagraph"/>
        <w:numPr>
          <w:ilvl w:val="3"/>
          <w:numId w:val="8"/>
        </w:numPr>
      </w:pPr>
      <w:r>
        <w:t>Name</w:t>
      </w:r>
      <w:r w:rsidR="00C151A8">
        <w:t xml:space="preserve"> [2]</w:t>
      </w:r>
    </w:p>
    <w:p w14:paraId="43B25B37" w14:textId="74910A9C" w:rsidR="00D408E1" w:rsidRDefault="00D408E1" w:rsidP="003B50D0">
      <w:pPr>
        <w:pStyle w:val="ListParagraph"/>
        <w:numPr>
          <w:ilvl w:val="3"/>
          <w:numId w:val="8"/>
        </w:numPr>
      </w:pPr>
      <w:r>
        <w:t>Inactive Units</w:t>
      </w:r>
      <w:r w:rsidR="00C151A8">
        <w:t xml:space="preserve"> [1]</w:t>
      </w:r>
    </w:p>
    <w:p w14:paraId="2C6218E2" w14:textId="7B50E619" w:rsidR="00D408E1" w:rsidRDefault="00D408E1" w:rsidP="003B50D0">
      <w:pPr>
        <w:pStyle w:val="ListParagraph"/>
        <w:numPr>
          <w:ilvl w:val="3"/>
          <w:numId w:val="8"/>
        </w:numPr>
      </w:pPr>
      <w:r>
        <w:t>Active Units</w:t>
      </w:r>
      <w:r w:rsidR="00C151A8">
        <w:t xml:space="preserve"> [1]</w:t>
      </w:r>
    </w:p>
    <w:p w14:paraId="4A617004" w14:textId="69984EC8" w:rsidR="00D408E1" w:rsidRDefault="00D408E1" w:rsidP="003B50D0">
      <w:pPr>
        <w:pStyle w:val="ListParagraph"/>
        <w:numPr>
          <w:ilvl w:val="3"/>
          <w:numId w:val="8"/>
        </w:numPr>
      </w:pPr>
      <w:r>
        <w:t>Cards</w:t>
      </w:r>
      <w:r w:rsidR="00C151A8">
        <w:t xml:space="preserve"> [1]</w:t>
      </w:r>
    </w:p>
    <w:p w14:paraId="17132219" w14:textId="73702A5E" w:rsidR="00D408E1" w:rsidRDefault="00D408E1" w:rsidP="003B50D0">
      <w:pPr>
        <w:pStyle w:val="ListParagraph"/>
        <w:numPr>
          <w:ilvl w:val="4"/>
          <w:numId w:val="8"/>
        </w:numPr>
      </w:pPr>
      <w:r>
        <w:t>Unit</w:t>
      </w:r>
      <w:r w:rsidR="00C151A8">
        <w:t xml:space="preserve"> [1]</w:t>
      </w:r>
    </w:p>
    <w:p w14:paraId="540FC7FC" w14:textId="2C3F4F00" w:rsidR="00D408E1" w:rsidRDefault="00D408E1" w:rsidP="003B50D0">
      <w:pPr>
        <w:pStyle w:val="ListParagraph"/>
        <w:numPr>
          <w:ilvl w:val="4"/>
          <w:numId w:val="8"/>
        </w:numPr>
      </w:pPr>
      <w:r>
        <w:t>Territory</w:t>
      </w:r>
      <w:r w:rsidR="00C151A8">
        <w:t xml:space="preserve"> [2]</w:t>
      </w:r>
    </w:p>
    <w:p w14:paraId="13C68E0A" w14:textId="5DCD08D6" w:rsidR="00DF31FB" w:rsidRDefault="00DF31FB" w:rsidP="009A0290">
      <w:pPr>
        <w:pStyle w:val="ListParagraph"/>
        <w:numPr>
          <w:ilvl w:val="3"/>
          <w:numId w:val="8"/>
        </w:numPr>
      </w:pPr>
      <w:r>
        <w:t>Units</w:t>
      </w:r>
    </w:p>
    <w:p w14:paraId="768BC9E4" w14:textId="71EE4CE3" w:rsidR="00DF31FB" w:rsidRDefault="00DF31FB" w:rsidP="009A0290">
      <w:pPr>
        <w:pStyle w:val="ListParagraph"/>
        <w:numPr>
          <w:ilvl w:val="4"/>
          <w:numId w:val="8"/>
        </w:numPr>
      </w:pPr>
      <w:r>
        <w:t>Color</w:t>
      </w:r>
    </w:p>
    <w:p w14:paraId="5E088E62" w14:textId="27C5010F" w:rsidR="006C6D39" w:rsidRDefault="006C6D39" w:rsidP="006C6D39">
      <w:pPr>
        <w:pStyle w:val="ListParagraph"/>
        <w:numPr>
          <w:ilvl w:val="3"/>
          <w:numId w:val="8"/>
        </w:numPr>
      </w:pPr>
      <w:r>
        <w:t>Owned Territories</w:t>
      </w:r>
    </w:p>
    <w:p w14:paraId="7C780382" w14:textId="71F47344" w:rsidR="00D408E1" w:rsidRDefault="00D408E1" w:rsidP="003B50D0">
      <w:pPr>
        <w:pStyle w:val="ListParagraph"/>
        <w:numPr>
          <w:ilvl w:val="2"/>
          <w:numId w:val="8"/>
        </w:numPr>
      </w:pPr>
      <w:r>
        <w:t>Player order</w:t>
      </w:r>
      <w:r w:rsidR="00C151A8">
        <w:t xml:space="preserve"> [1]</w:t>
      </w:r>
    </w:p>
    <w:p w14:paraId="232B80D3" w14:textId="49F6DD75" w:rsidR="00D408E1" w:rsidRDefault="00D408E1" w:rsidP="003B50D0">
      <w:pPr>
        <w:pStyle w:val="ListParagraph"/>
        <w:numPr>
          <w:ilvl w:val="2"/>
          <w:numId w:val="8"/>
        </w:numPr>
      </w:pPr>
      <w:r>
        <w:t>Active player</w:t>
      </w:r>
      <w:r w:rsidR="00C151A8">
        <w:t xml:space="preserve"> [1]</w:t>
      </w:r>
    </w:p>
    <w:p w14:paraId="56F9D606" w14:textId="1E9A9EC2" w:rsidR="00F17D61" w:rsidRDefault="005B030F" w:rsidP="00F17D61">
      <w:pPr>
        <w:pStyle w:val="ListParagraph"/>
        <w:numPr>
          <w:ilvl w:val="0"/>
          <w:numId w:val="8"/>
        </w:numPr>
      </w:pPr>
      <w:bookmarkStart w:id="7" w:name="_Ref1826707"/>
      <w:r>
        <w:t>A user can load an existing game</w:t>
      </w:r>
      <w:r w:rsidR="00C151A8">
        <w:t xml:space="preserve"> [1]</w:t>
      </w:r>
      <w:bookmarkEnd w:id="7"/>
    </w:p>
    <w:p w14:paraId="499486EF" w14:textId="2CC9365E" w:rsidR="005B030F" w:rsidRDefault="00203DC2" w:rsidP="005B030F">
      <w:pPr>
        <w:pStyle w:val="ListParagraph"/>
        <w:numPr>
          <w:ilvl w:val="1"/>
          <w:numId w:val="8"/>
        </w:numPr>
      </w:pPr>
      <w:r>
        <w:t>A user</w:t>
      </w:r>
      <w:r w:rsidR="005B030F">
        <w:t xml:space="preserve"> can browse for their file</w:t>
      </w:r>
      <w:r w:rsidR="00C151A8">
        <w:t xml:space="preserve"> [1]</w:t>
      </w:r>
    </w:p>
    <w:p w14:paraId="62096819" w14:textId="3E378F56" w:rsidR="005B030F" w:rsidRDefault="005B030F" w:rsidP="00203DC2">
      <w:pPr>
        <w:pStyle w:val="ListParagraph"/>
        <w:numPr>
          <w:ilvl w:val="2"/>
          <w:numId w:val="8"/>
        </w:numPr>
      </w:pPr>
      <w:r>
        <w:t xml:space="preserve">The system validates </w:t>
      </w:r>
      <w:r w:rsidR="00203DC2">
        <w:t>a user</w:t>
      </w:r>
      <w:r>
        <w:t>’s file selection</w:t>
      </w:r>
      <w:r w:rsidR="00C151A8">
        <w:t xml:space="preserve"> [1]</w:t>
      </w:r>
    </w:p>
    <w:p w14:paraId="1DEB68CA" w14:textId="7482B240" w:rsidR="005B030F" w:rsidRDefault="005B030F" w:rsidP="00203DC2">
      <w:pPr>
        <w:pStyle w:val="ListParagraph"/>
        <w:numPr>
          <w:ilvl w:val="3"/>
          <w:numId w:val="8"/>
        </w:numPr>
      </w:pPr>
      <w:r>
        <w:t xml:space="preserve">The system warns </w:t>
      </w:r>
      <w:r w:rsidR="00203DC2">
        <w:t>a user</w:t>
      </w:r>
      <w:r>
        <w:t xml:space="preserve"> if the file doesn’t contain the game</w:t>
      </w:r>
      <w:r w:rsidR="00C151A8">
        <w:t xml:space="preserve"> [1]</w:t>
      </w:r>
    </w:p>
    <w:p w14:paraId="6B1FE1D3" w14:textId="54FD438D" w:rsidR="005B030F" w:rsidRDefault="005B030F" w:rsidP="00203DC2">
      <w:pPr>
        <w:pStyle w:val="ListParagraph"/>
        <w:numPr>
          <w:ilvl w:val="3"/>
          <w:numId w:val="8"/>
        </w:numPr>
      </w:pPr>
      <w:r>
        <w:t xml:space="preserve">The system warns </w:t>
      </w:r>
      <w:r w:rsidR="00203DC2">
        <w:t>a user</w:t>
      </w:r>
      <w:r>
        <w:t xml:space="preserve"> if the file is corrupted or has errors</w:t>
      </w:r>
      <w:r w:rsidR="00C151A8">
        <w:t xml:space="preserve"> [1]</w:t>
      </w:r>
    </w:p>
    <w:p w14:paraId="412750B1" w14:textId="077D5270" w:rsidR="00203DC2" w:rsidRDefault="00203DC2" w:rsidP="00203DC2">
      <w:pPr>
        <w:pStyle w:val="ListParagraph"/>
        <w:numPr>
          <w:ilvl w:val="3"/>
          <w:numId w:val="8"/>
        </w:numPr>
      </w:pPr>
      <w:r>
        <w:t>The system uses a file chooser</w:t>
      </w:r>
      <w:r w:rsidR="00C151A8">
        <w:t xml:space="preserve"> [3]</w:t>
      </w:r>
    </w:p>
    <w:p w14:paraId="1C4F65A7" w14:textId="6DD048EF" w:rsidR="005B030F" w:rsidRDefault="005B030F" w:rsidP="005B030F">
      <w:pPr>
        <w:pStyle w:val="ListParagraph"/>
        <w:numPr>
          <w:ilvl w:val="0"/>
          <w:numId w:val="8"/>
        </w:numPr>
      </w:pPr>
      <w:r>
        <w:t>A user can save the current game</w:t>
      </w:r>
      <w:r w:rsidR="00C151A8">
        <w:t xml:space="preserve"> [1]</w:t>
      </w:r>
    </w:p>
    <w:p w14:paraId="2CFB78DB" w14:textId="78B7E1CA" w:rsidR="00203DC2" w:rsidRDefault="00203DC2" w:rsidP="00203DC2">
      <w:pPr>
        <w:pStyle w:val="ListParagraph"/>
        <w:numPr>
          <w:ilvl w:val="1"/>
          <w:numId w:val="8"/>
        </w:numPr>
      </w:pPr>
      <w:r>
        <w:t>A user can save the game at any point</w:t>
      </w:r>
      <w:r w:rsidR="00C151A8">
        <w:t xml:space="preserve"> [2]</w:t>
      </w:r>
    </w:p>
    <w:p w14:paraId="46584472" w14:textId="415E07AE" w:rsidR="005B030F" w:rsidRDefault="00203DC2" w:rsidP="005B030F">
      <w:pPr>
        <w:pStyle w:val="ListParagraph"/>
        <w:numPr>
          <w:ilvl w:val="1"/>
          <w:numId w:val="8"/>
        </w:numPr>
      </w:pPr>
      <w:r>
        <w:t>A user can browse for where to save the file</w:t>
      </w:r>
      <w:r w:rsidR="00C151A8">
        <w:t xml:space="preserve"> [1]</w:t>
      </w:r>
    </w:p>
    <w:p w14:paraId="4346AFEB" w14:textId="07363036" w:rsidR="00203DC2" w:rsidRDefault="00203DC2" w:rsidP="00203DC2">
      <w:pPr>
        <w:pStyle w:val="ListParagraph"/>
        <w:numPr>
          <w:ilvl w:val="2"/>
          <w:numId w:val="8"/>
        </w:numPr>
      </w:pPr>
      <w:r>
        <w:t>The system uses a file chooser to save the file</w:t>
      </w:r>
      <w:r w:rsidR="00C151A8">
        <w:t xml:space="preserve"> [3]</w:t>
      </w:r>
    </w:p>
    <w:p w14:paraId="09D7906F" w14:textId="44E44A74" w:rsidR="00203DC2" w:rsidRDefault="00203DC2" w:rsidP="00203DC2">
      <w:pPr>
        <w:pStyle w:val="ListParagraph"/>
        <w:numPr>
          <w:ilvl w:val="3"/>
          <w:numId w:val="8"/>
        </w:numPr>
      </w:pPr>
      <w:r>
        <w:t>The system warns a user if the file is the wrong type</w:t>
      </w:r>
      <w:r w:rsidR="00C151A8">
        <w:t xml:space="preserve"> [1]</w:t>
      </w:r>
    </w:p>
    <w:p w14:paraId="2DCC9F6F" w14:textId="77777777" w:rsidR="00203DC2" w:rsidRPr="006837F2" w:rsidRDefault="00203DC2" w:rsidP="006837F2">
      <w:pPr>
        <w:rPr>
          <w:b/>
        </w:rPr>
      </w:pPr>
      <w:bookmarkStart w:id="8" w:name="_Toc1900397"/>
      <w:r w:rsidRPr="006837F2">
        <w:rPr>
          <w:b/>
        </w:rPr>
        <w:t>Gameplay Behaviors</w:t>
      </w:r>
      <w:bookmarkEnd w:id="8"/>
    </w:p>
    <w:p w14:paraId="797CEB1F" w14:textId="77777777" w:rsidR="000C601C" w:rsidRDefault="000C601C" w:rsidP="00DF31FB">
      <w:pPr>
        <w:pStyle w:val="ListParagraph"/>
        <w:numPr>
          <w:ilvl w:val="1"/>
          <w:numId w:val="9"/>
        </w:numPr>
        <w:ind w:left="216"/>
      </w:pPr>
      <w:r>
        <w:t>At the beginning of a game:</w:t>
      </w:r>
    </w:p>
    <w:p w14:paraId="4854FF5E" w14:textId="54325A7B" w:rsidR="00203DC2" w:rsidRDefault="00203DC2" w:rsidP="00DF31FB">
      <w:pPr>
        <w:pStyle w:val="ListParagraph"/>
        <w:numPr>
          <w:ilvl w:val="2"/>
          <w:numId w:val="9"/>
        </w:numPr>
        <w:ind w:left="432"/>
      </w:pPr>
      <w:r>
        <w:t>The system assigns each user a designated player to use</w:t>
      </w:r>
      <w:r w:rsidR="00C151A8">
        <w:t xml:space="preserve"> [1]</w:t>
      </w:r>
    </w:p>
    <w:p w14:paraId="2AC5F474" w14:textId="22B6CC21" w:rsidR="003624C9" w:rsidRDefault="003624C9" w:rsidP="003624C9">
      <w:pPr>
        <w:pStyle w:val="ListParagraph"/>
        <w:numPr>
          <w:ilvl w:val="3"/>
          <w:numId w:val="9"/>
        </w:numPr>
      </w:pPr>
      <w:r>
        <w:t>The system prompts the user for how many players to add [1]</w:t>
      </w:r>
    </w:p>
    <w:p w14:paraId="0CE2092E" w14:textId="58D24F7A" w:rsidR="003624C9" w:rsidRDefault="003624C9" w:rsidP="003624C9">
      <w:pPr>
        <w:pStyle w:val="ListParagraph"/>
        <w:numPr>
          <w:ilvl w:val="4"/>
          <w:numId w:val="9"/>
        </w:numPr>
      </w:pPr>
      <w:r>
        <w:t>The system allows each user to choose a player [3]</w:t>
      </w:r>
    </w:p>
    <w:p w14:paraId="557537C1" w14:textId="268404EE" w:rsidR="003624C9" w:rsidRDefault="003624C9" w:rsidP="003624C9">
      <w:pPr>
        <w:pStyle w:val="ListParagraph"/>
        <w:numPr>
          <w:ilvl w:val="5"/>
          <w:numId w:val="9"/>
        </w:numPr>
      </w:pPr>
      <w:r>
        <w:t>The system allows each user to make a custom player [3]</w:t>
      </w:r>
    </w:p>
    <w:p w14:paraId="2733FA94" w14:textId="75B15CA2" w:rsidR="008530AC" w:rsidRDefault="008530AC" w:rsidP="00DF31FB">
      <w:pPr>
        <w:pStyle w:val="ListParagraph"/>
        <w:numPr>
          <w:ilvl w:val="3"/>
          <w:numId w:val="9"/>
        </w:numPr>
        <w:ind w:left="648"/>
      </w:pPr>
      <w:r>
        <w:t>There may be no more than 6 players</w:t>
      </w:r>
      <w:r w:rsidR="00C151A8">
        <w:t xml:space="preserve"> [1]</w:t>
      </w:r>
    </w:p>
    <w:p w14:paraId="7FD5A3C5" w14:textId="303BABF0" w:rsidR="00203DC2" w:rsidRDefault="00203DC2" w:rsidP="00DF31FB">
      <w:pPr>
        <w:pStyle w:val="ListParagraph"/>
        <w:numPr>
          <w:ilvl w:val="3"/>
          <w:numId w:val="9"/>
        </w:numPr>
        <w:ind w:left="648"/>
      </w:pPr>
      <w:r>
        <w:t xml:space="preserve">Each player is given an </w:t>
      </w:r>
      <w:proofErr w:type="gramStart"/>
      <w:r>
        <w:t>amount</w:t>
      </w:r>
      <w:proofErr w:type="gramEnd"/>
      <w:r>
        <w:t xml:space="preserve"> of </w:t>
      </w:r>
      <w:r w:rsidRPr="00945366">
        <w:rPr>
          <w:b/>
        </w:rPr>
        <w:t>inactive units</w:t>
      </w:r>
      <w:r w:rsidR="00C151A8">
        <w:t xml:space="preserve"> [1]</w:t>
      </w:r>
    </w:p>
    <w:p w14:paraId="41F8A89D" w14:textId="1F8F3A1C" w:rsidR="00203DC2" w:rsidRDefault="00203DC2" w:rsidP="00DF31FB">
      <w:pPr>
        <w:pStyle w:val="ListParagraph"/>
        <w:numPr>
          <w:ilvl w:val="4"/>
          <w:numId w:val="9"/>
        </w:numPr>
        <w:ind w:left="864"/>
      </w:pPr>
      <w:r>
        <w:lastRenderedPageBreak/>
        <w:t xml:space="preserve">The </w:t>
      </w:r>
      <w:proofErr w:type="gramStart"/>
      <w:r>
        <w:t>amount</w:t>
      </w:r>
      <w:proofErr w:type="gramEnd"/>
      <w:r>
        <w:t xml:space="preserve"> of inactive units is determined by the number of players</w:t>
      </w:r>
    </w:p>
    <w:p w14:paraId="74F04D6C" w14:textId="0F148662" w:rsidR="00F80911" w:rsidRDefault="00F80911" w:rsidP="00DF31FB">
      <w:pPr>
        <w:pStyle w:val="ListParagraph"/>
        <w:numPr>
          <w:ilvl w:val="4"/>
          <w:numId w:val="9"/>
        </w:numPr>
        <w:ind w:left="864"/>
      </w:pPr>
      <w:r>
        <w:t>If there are 2 players, each player gets 40 units</w:t>
      </w:r>
      <w:r w:rsidR="00C151A8">
        <w:t xml:space="preserve"> [2]</w:t>
      </w:r>
    </w:p>
    <w:p w14:paraId="22226D99" w14:textId="7C8C4043" w:rsidR="00F80911" w:rsidRDefault="00F80911" w:rsidP="00DF31FB">
      <w:pPr>
        <w:pStyle w:val="ListParagraph"/>
        <w:numPr>
          <w:ilvl w:val="4"/>
          <w:numId w:val="9"/>
        </w:numPr>
        <w:ind w:left="864"/>
      </w:pPr>
      <w:r>
        <w:t>If there are 3 players, each player gets 35 units</w:t>
      </w:r>
      <w:r w:rsidR="00C151A8">
        <w:t xml:space="preserve"> [2]</w:t>
      </w:r>
    </w:p>
    <w:p w14:paraId="35101EC3" w14:textId="72E78D6A" w:rsidR="00F80911" w:rsidRDefault="00F80911" w:rsidP="00DF31FB">
      <w:pPr>
        <w:pStyle w:val="ListParagraph"/>
        <w:numPr>
          <w:ilvl w:val="4"/>
          <w:numId w:val="9"/>
        </w:numPr>
        <w:ind w:left="864"/>
      </w:pPr>
      <w:r>
        <w:t>If there are 4 players, each player gets 30 units</w:t>
      </w:r>
      <w:r w:rsidR="00C151A8">
        <w:t xml:space="preserve"> [2]</w:t>
      </w:r>
    </w:p>
    <w:p w14:paraId="22286AB8" w14:textId="19082A3F" w:rsidR="00F80911" w:rsidRDefault="00F80911" w:rsidP="00DF31FB">
      <w:pPr>
        <w:pStyle w:val="ListParagraph"/>
        <w:numPr>
          <w:ilvl w:val="4"/>
          <w:numId w:val="9"/>
        </w:numPr>
        <w:ind w:left="864"/>
      </w:pPr>
      <w:r>
        <w:t>If there are 5 players, each player gets 25 units</w:t>
      </w:r>
      <w:r w:rsidR="00C151A8">
        <w:t xml:space="preserve"> [2]</w:t>
      </w:r>
    </w:p>
    <w:p w14:paraId="6C398204" w14:textId="43CE4295" w:rsidR="00F80911" w:rsidRDefault="00F80911" w:rsidP="00DF31FB">
      <w:pPr>
        <w:pStyle w:val="ListParagraph"/>
        <w:numPr>
          <w:ilvl w:val="4"/>
          <w:numId w:val="9"/>
        </w:numPr>
        <w:ind w:left="864"/>
      </w:pPr>
      <w:r>
        <w:t xml:space="preserve">If there are 6 players, each player </w:t>
      </w:r>
      <w:proofErr w:type="gramStart"/>
      <w:r>
        <w:t>get</w:t>
      </w:r>
      <w:proofErr w:type="gramEnd"/>
      <w:r>
        <w:t xml:space="preserve"> 20 units</w:t>
      </w:r>
      <w:r w:rsidR="00C151A8">
        <w:t xml:space="preserve"> [2]</w:t>
      </w:r>
    </w:p>
    <w:p w14:paraId="7B69662C" w14:textId="5ADD1CF4" w:rsidR="00203DC2" w:rsidRDefault="000C601C" w:rsidP="00DF31FB">
      <w:pPr>
        <w:pStyle w:val="ListParagraph"/>
        <w:numPr>
          <w:ilvl w:val="2"/>
          <w:numId w:val="9"/>
        </w:numPr>
        <w:ind w:left="432"/>
      </w:pPr>
      <w:r>
        <w:t>Each player rolls a die</w:t>
      </w:r>
      <w:r w:rsidR="00C151A8">
        <w:t xml:space="preserve"> [1]</w:t>
      </w:r>
    </w:p>
    <w:p w14:paraId="1581AFB5" w14:textId="104EB5CA" w:rsidR="000C601C" w:rsidRDefault="000C601C" w:rsidP="00DF31FB">
      <w:pPr>
        <w:pStyle w:val="ListParagraph"/>
        <w:numPr>
          <w:ilvl w:val="3"/>
          <w:numId w:val="9"/>
        </w:numPr>
        <w:ind w:left="648"/>
      </w:pPr>
      <w:r>
        <w:t>The system makes a special, temporary</w:t>
      </w:r>
      <w:r w:rsidRPr="00DB74DA">
        <w:t>,</w:t>
      </w:r>
      <w:r w:rsidRPr="00DB74DA">
        <w:rPr>
          <w:b/>
        </w:rPr>
        <w:t xml:space="preserve"> </w:t>
      </w:r>
      <w:r w:rsidRPr="00DB74DA">
        <w:t>order</w:t>
      </w:r>
      <w:r>
        <w:rPr>
          <w:b/>
        </w:rPr>
        <w:t xml:space="preserve"> die</w:t>
      </w:r>
      <w:r w:rsidR="00C151A8">
        <w:t xml:space="preserve"> [2]</w:t>
      </w:r>
    </w:p>
    <w:p w14:paraId="2B3E60D6" w14:textId="70F52DE2" w:rsidR="000C601C" w:rsidRDefault="000C601C" w:rsidP="00DF31FB">
      <w:pPr>
        <w:pStyle w:val="ListParagraph"/>
        <w:numPr>
          <w:ilvl w:val="3"/>
          <w:numId w:val="9"/>
        </w:numPr>
        <w:ind w:left="648"/>
      </w:pPr>
      <w:r>
        <w:t xml:space="preserve">Each player rolls the </w:t>
      </w:r>
      <w:r w:rsidRPr="00BD5537">
        <w:t>order</w:t>
      </w:r>
      <w:r>
        <w:rPr>
          <w:b/>
        </w:rPr>
        <w:t xml:space="preserve"> </w:t>
      </w:r>
      <w:r w:rsidRPr="00BD5537">
        <w:t>die</w:t>
      </w:r>
      <w:r w:rsidR="00C151A8">
        <w:t xml:space="preserve"> [2]</w:t>
      </w:r>
    </w:p>
    <w:p w14:paraId="1315C06C" w14:textId="3399166F" w:rsidR="000C601C" w:rsidRDefault="000C601C" w:rsidP="00DF31FB">
      <w:pPr>
        <w:pStyle w:val="ListParagraph"/>
        <w:numPr>
          <w:ilvl w:val="4"/>
          <w:numId w:val="9"/>
        </w:numPr>
        <w:ind w:left="864"/>
      </w:pPr>
      <w:r>
        <w:t>Their outcome is recorded</w:t>
      </w:r>
      <w:r w:rsidR="00C151A8">
        <w:t xml:space="preserve"> [2]</w:t>
      </w:r>
    </w:p>
    <w:p w14:paraId="44839812" w14:textId="432C4246" w:rsidR="000C601C" w:rsidRDefault="000C601C" w:rsidP="00DF31FB">
      <w:pPr>
        <w:pStyle w:val="ListParagraph"/>
        <w:numPr>
          <w:ilvl w:val="4"/>
          <w:numId w:val="9"/>
        </w:numPr>
        <w:ind w:left="864"/>
      </w:pPr>
      <w:r>
        <w:t>The outcomes are compared</w:t>
      </w:r>
      <w:r w:rsidR="00C151A8">
        <w:t xml:space="preserve"> [2]</w:t>
      </w:r>
    </w:p>
    <w:p w14:paraId="076DC428" w14:textId="0FDC0DED" w:rsidR="000C601C" w:rsidRDefault="000C601C" w:rsidP="00DF31FB">
      <w:pPr>
        <w:pStyle w:val="ListParagraph"/>
        <w:numPr>
          <w:ilvl w:val="2"/>
          <w:numId w:val="9"/>
        </w:numPr>
        <w:ind w:left="432"/>
      </w:pPr>
      <w:r>
        <w:t>The player with the highest outcome goes first</w:t>
      </w:r>
      <w:r w:rsidR="00C151A8">
        <w:t xml:space="preserve"> [2]</w:t>
      </w:r>
    </w:p>
    <w:p w14:paraId="190AEF4D" w14:textId="40A02408" w:rsidR="000C601C" w:rsidRDefault="000C601C" w:rsidP="00DF31FB">
      <w:pPr>
        <w:pStyle w:val="ListParagraph"/>
        <w:numPr>
          <w:ilvl w:val="3"/>
          <w:numId w:val="9"/>
        </w:numPr>
        <w:ind w:left="648"/>
      </w:pPr>
      <w:r>
        <w:t xml:space="preserve">The system marks the player with the highest outcome as the </w:t>
      </w:r>
      <w:r w:rsidRPr="00BD5537">
        <w:t>active</w:t>
      </w:r>
      <w:r>
        <w:rPr>
          <w:b/>
        </w:rPr>
        <w:t xml:space="preserve"> </w:t>
      </w:r>
      <w:r w:rsidRPr="00BD5537">
        <w:t>player</w:t>
      </w:r>
      <w:r w:rsidR="00C151A8">
        <w:t xml:space="preserve"> [2]</w:t>
      </w:r>
    </w:p>
    <w:p w14:paraId="538B1C5C" w14:textId="5833FE61" w:rsidR="000C601C" w:rsidRDefault="000C601C" w:rsidP="00DF31FB">
      <w:pPr>
        <w:pStyle w:val="ListParagraph"/>
        <w:numPr>
          <w:ilvl w:val="4"/>
          <w:numId w:val="9"/>
        </w:numPr>
        <w:ind w:left="864"/>
      </w:pPr>
      <w:r>
        <w:t xml:space="preserve">In the event of a tie, the system determines the </w:t>
      </w:r>
      <w:r w:rsidR="00BD5537" w:rsidRPr="00BD5537">
        <w:t>active</w:t>
      </w:r>
      <w:r w:rsidR="00BD5537">
        <w:rPr>
          <w:b/>
        </w:rPr>
        <w:t xml:space="preserve"> </w:t>
      </w:r>
      <w:r w:rsidR="00BD5537" w:rsidRPr="00BD5537">
        <w:t>player</w:t>
      </w:r>
      <w:r>
        <w:t xml:space="preserve"> alphabetically, by name</w:t>
      </w:r>
      <w:r w:rsidR="00C151A8">
        <w:t xml:space="preserve"> [2]</w:t>
      </w:r>
    </w:p>
    <w:p w14:paraId="1ACBE8E4" w14:textId="2A5AD273" w:rsidR="000C601C" w:rsidRDefault="000C601C" w:rsidP="00DF31FB">
      <w:pPr>
        <w:pStyle w:val="ListParagraph"/>
        <w:numPr>
          <w:ilvl w:val="5"/>
          <w:numId w:val="9"/>
        </w:numPr>
        <w:ind w:left="1080"/>
      </w:pPr>
      <w:r>
        <w:t xml:space="preserve">In the event of both players having the same name, the </w:t>
      </w:r>
      <w:r w:rsidR="00BD5537" w:rsidRPr="00BD5537">
        <w:t>active</w:t>
      </w:r>
      <w:r w:rsidR="00BD5537">
        <w:rPr>
          <w:b/>
        </w:rPr>
        <w:t xml:space="preserve"> </w:t>
      </w:r>
      <w:r w:rsidR="00BD5537" w:rsidRPr="00BD5537">
        <w:t>player</w:t>
      </w:r>
      <w:r>
        <w:t xml:space="preserve"> is determined pseudo-randomly</w:t>
      </w:r>
      <w:r w:rsidR="00C151A8">
        <w:t xml:space="preserve"> [2]</w:t>
      </w:r>
    </w:p>
    <w:p w14:paraId="1BB222C9" w14:textId="634A9E77" w:rsidR="000C601C" w:rsidRDefault="000C601C" w:rsidP="00DF31FB">
      <w:pPr>
        <w:pStyle w:val="ListParagraph"/>
        <w:numPr>
          <w:ilvl w:val="2"/>
          <w:numId w:val="9"/>
        </w:numPr>
        <w:ind w:left="432"/>
      </w:pPr>
      <w:r>
        <w:t xml:space="preserve">The system then determines </w:t>
      </w:r>
      <w:r w:rsidRPr="00DB74DA">
        <w:t>play</w:t>
      </w:r>
      <w:r w:rsidR="00BD5537" w:rsidRPr="00DB74DA">
        <w:t>er</w:t>
      </w:r>
      <w:r w:rsidRPr="00BD5537">
        <w:rPr>
          <w:b/>
        </w:rPr>
        <w:t xml:space="preserve"> </w:t>
      </w:r>
      <w:r w:rsidRPr="00DB74DA">
        <w:t>order</w:t>
      </w:r>
      <w:r>
        <w:t xml:space="preserve"> alphabetically by player name</w:t>
      </w:r>
      <w:r w:rsidR="00C151A8">
        <w:t xml:space="preserve"> [2]</w:t>
      </w:r>
    </w:p>
    <w:p w14:paraId="1BED3617" w14:textId="72511ADD" w:rsidR="000C601C" w:rsidRDefault="000C601C" w:rsidP="00DF31FB">
      <w:pPr>
        <w:pStyle w:val="ListParagraph"/>
        <w:numPr>
          <w:ilvl w:val="3"/>
          <w:numId w:val="9"/>
        </w:numPr>
        <w:ind w:left="648"/>
      </w:pPr>
      <w:r>
        <w:t xml:space="preserve">In the event of both players having the same name, </w:t>
      </w:r>
      <w:r w:rsidRPr="00BD5537">
        <w:t>player</w:t>
      </w:r>
      <w:r w:rsidRPr="00BD5537">
        <w:rPr>
          <w:b/>
        </w:rPr>
        <w:t xml:space="preserve"> </w:t>
      </w:r>
      <w:r w:rsidRPr="00BD5537">
        <w:t>order</w:t>
      </w:r>
      <w:r>
        <w:t xml:space="preserve"> will be determined pseudo-randomly</w:t>
      </w:r>
      <w:r w:rsidR="00C151A8">
        <w:t xml:space="preserve"> [2]</w:t>
      </w:r>
    </w:p>
    <w:p w14:paraId="7640C540" w14:textId="08760114" w:rsidR="000C601C" w:rsidRDefault="000C601C" w:rsidP="00DF31FB">
      <w:pPr>
        <w:pStyle w:val="ListParagraph"/>
        <w:numPr>
          <w:ilvl w:val="2"/>
          <w:numId w:val="9"/>
        </w:numPr>
        <w:ind w:left="432"/>
      </w:pPr>
      <w:r>
        <w:t xml:space="preserve">The </w:t>
      </w:r>
      <w:r w:rsidRPr="00BD5537">
        <w:t>active</w:t>
      </w:r>
      <w:r w:rsidRPr="00BD5537">
        <w:rPr>
          <w:b/>
        </w:rPr>
        <w:t xml:space="preserve"> </w:t>
      </w:r>
      <w:r w:rsidRPr="00BD5537">
        <w:t>player</w:t>
      </w:r>
      <w:r>
        <w:t xml:space="preserve"> selects </w:t>
      </w:r>
      <w:r w:rsidR="008530AC">
        <w:t xml:space="preserve">a territory </w:t>
      </w:r>
      <w:r>
        <w:t xml:space="preserve">to place </w:t>
      </w:r>
      <w:r w:rsidR="008530AC">
        <w:t xml:space="preserve">an </w:t>
      </w:r>
      <w:r w:rsidR="00945366">
        <w:t xml:space="preserve">inactive </w:t>
      </w:r>
      <w:r>
        <w:t>unit in.</w:t>
      </w:r>
      <w:r w:rsidR="00C151A8">
        <w:t xml:space="preserve"> [1]</w:t>
      </w:r>
    </w:p>
    <w:p w14:paraId="4ACBEC12" w14:textId="32141390" w:rsidR="008530AC" w:rsidRDefault="008530AC" w:rsidP="00DF31FB">
      <w:pPr>
        <w:pStyle w:val="ListParagraph"/>
        <w:numPr>
          <w:ilvl w:val="3"/>
          <w:numId w:val="9"/>
        </w:numPr>
        <w:ind w:left="648"/>
      </w:pPr>
      <w:r>
        <w:t xml:space="preserve">The system checks that the territory is </w:t>
      </w:r>
      <w:r w:rsidRPr="008530AC">
        <w:rPr>
          <w:b/>
        </w:rPr>
        <w:t>unoccupied</w:t>
      </w:r>
      <w:r w:rsidR="00C151A8">
        <w:t xml:space="preserve"> [1]</w:t>
      </w:r>
    </w:p>
    <w:p w14:paraId="2DDC3198" w14:textId="63FD477A" w:rsidR="00945366" w:rsidRDefault="00945366" w:rsidP="00DF31FB">
      <w:pPr>
        <w:pStyle w:val="ListParagraph"/>
        <w:numPr>
          <w:ilvl w:val="3"/>
          <w:numId w:val="9"/>
        </w:numPr>
        <w:ind w:left="648"/>
      </w:pPr>
      <w:r>
        <w:t xml:space="preserve">Once an inactive unit is placed, it becomes marked as an </w:t>
      </w:r>
      <w:r>
        <w:rPr>
          <w:b/>
        </w:rPr>
        <w:t>active unit</w:t>
      </w:r>
      <w:r w:rsidR="00C151A8">
        <w:t xml:space="preserve"> [1] [1]</w:t>
      </w:r>
    </w:p>
    <w:p w14:paraId="73676C1B" w14:textId="7E5340B7" w:rsidR="00BD5537" w:rsidRDefault="008530AC" w:rsidP="00DF31FB">
      <w:pPr>
        <w:pStyle w:val="ListParagraph"/>
        <w:numPr>
          <w:ilvl w:val="2"/>
          <w:numId w:val="9"/>
        </w:numPr>
        <w:ind w:left="432"/>
      </w:pPr>
      <w:r>
        <w:t>Upon placing a unit, the system removes that active player marker from that player</w:t>
      </w:r>
    </w:p>
    <w:p w14:paraId="61AB4A7B" w14:textId="06ABF4A8" w:rsidR="00BD5537" w:rsidRDefault="008530AC" w:rsidP="00DF31FB">
      <w:pPr>
        <w:pStyle w:val="ListParagraph"/>
        <w:numPr>
          <w:ilvl w:val="2"/>
          <w:numId w:val="9"/>
        </w:numPr>
        <w:ind w:left="432"/>
      </w:pPr>
      <w:r>
        <w:t>The system marks the next player in play order as the active player</w:t>
      </w:r>
      <w:r w:rsidR="00C151A8">
        <w:t xml:space="preserve"> [1]</w:t>
      </w:r>
    </w:p>
    <w:p w14:paraId="4E11DCF0" w14:textId="0DD582A3" w:rsidR="008530AC" w:rsidRPr="00BD5537" w:rsidRDefault="008530AC" w:rsidP="00DF31FB">
      <w:pPr>
        <w:pStyle w:val="ListParagraph"/>
        <w:numPr>
          <w:ilvl w:val="2"/>
          <w:numId w:val="9"/>
        </w:numPr>
        <w:ind w:left="432"/>
      </w:pPr>
      <w:r>
        <w:t>The sequence of selecting a territory and placing a unit is repeated unit each player runs out of inactive units</w:t>
      </w:r>
      <w:r w:rsidR="00C151A8">
        <w:t xml:space="preserve"> [1]</w:t>
      </w:r>
    </w:p>
    <w:p w14:paraId="0355487F" w14:textId="53016421" w:rsidR="00BD5537" w:rsidRPr="00BD5537" w:rsidRDefault="00BD5537" w:rsidP="00DF31FB">
      <w:pPr>
        <w:pStyle w:val="ListParagraph"/>
        <w:numPr>
          <w:ilvl w:val="3"/>
          <w:numId w:val="9"/>
        </w:numPr>
        <w:ind w:left="648"/>
      </w:pPr>
      <w:r w:rsidRPr="00BD5537">
        <w:t>If the end of the play order is reached, the first player in play order is marked as the active player and play order resumes iterating through the players</w:t>
      </w:r>
      <w:r w:rsidR="00C151A8">
        <w:t xml:space="preserve"> [1]</w:t>
      </w:r>
    </w:p>
    <w:p w14:paraId="79CAF49E" w14:textId="776B39AD" w:rsidR="00BD5537" w:rsidRDefault="00BD5537" w:rsidP="00DF31FB">
      <w:pPr>
        <w:pStyle w:val="ListParagraph"/>
        <w:numPr>
          <w:ilvl w:val="3"/>
          <w:numId w:val="9"/>
        </w:numPr>
        <w:ind w:left="648"/>
      </w:pPr>
      <w:r>
        <w:t xml:space="preserve">When there are no unoccupied territories remaining, </w:t>
      </w:r>
      <w:r w:rsidR="008A299C">
        <w:t>the active player may place their unit in an occupied territory</w:t>
      </w:r>
      <w:r w:rsidR="00C151A8">
        <w:t xml:space="preserve"> [1]</w:t>
      </w:r>
    </w:p>
    <w:p w14:paraId="7A175259" w14:textId="67908D11" w:rsidR="008A299C" w:rsidRDefault="008A299C" w:rsidP="00DF31FB">
      <w:pPr>
        <w:pStyle w:val="ListParagraph"/>
        <w:numPr>
          <w:ilvl w:val="4"/>
          <w:numId w:val="9"/>
        </w:numPr>
        <w:ind w:left="864"/>
      </w:pPr>
      <w:r>
        <w:t>The active player must already have a unit in the occupied territory</w:t>
      </w:r>
      <w:r w:rsidR="00C151A8">
        <w:t xml:space="preserve"> [1]</w:t>
      </w:r>
    </w:p>
    <w:p w14:paraId="7E7D9744" w14:textId="6E36D54F" w:rsidR="00A9419F" w:rsidRDefault="00A9419F" w:rsidP="00DF31FB">
      <w:pPr>
        <w:pStyle w:val="ListParagraph"/>
        <w:numPr>
          <w:ilvl w:val="1"/>
          <w:numId w:val="9"/>
        </w:numPr>
        <w:ind w:left="216"/>
      </w:pPr>
      <w:r>
        <w:t>For the remainder of the game:</w:t>
      </w:r>
    </w:p>
    <w:p w14:paraId="48A231E8" w14:textId="048D6718" w:rsidR="00A9419F" w:rsidRDefault="00A9419F" w:rsidP="00DF31FB">
      <w:pPr>
        <w:pStyle w:val="ListParagraph"/>
        <w:numPr>
          <w:ilvl w:val="2"/>
          <w:numId w:val="9"/>
        </w:numPr>
        <w:ind w:left="432"/>
      </w:pPr>
      <w:bookmarkStart w:id="9" w:name="_Ref1825653"/>
      <w:r>
        <w:t>The active player’s turn now consists of:</w:t>
      </w:r>
      <w:bookmarkEnd w:id="9"/>
    </w:p>
    <w:p w14:paraId="3FB8A43D" w14:textId="4F843471" w:rsidR="00A9419F" w:rsidRDefault="00A9419F" w:rsidP="00DF31FB">
      <w:pPr>
        <w:pStyle w:val="ListParagraph"/>
        <w:numPr>
          <w:ilvl w:val="3"/>
          <w:numId w:val="9"/>
        </w:numPr>
        <w:ind w:left="648"/>
      </w:pPr>
      <w:r>
        <w:t>Receiving inactive units</w:t>
      </w:r>
    </w:p>
    <w:p w14:paraId="1DDCA001" w14:textId="3431EA21" w:rsidR="00A9419F" w:rsidRDefault="008530AC" w:rsidP="00DF31FB">
      <w:pPr>
        <w:pStyle w:val="ListParagraph"/>
        <w:numPr>
          <w:ilvl w:val="4"/>
          <w:numId w:val="9"/>
        </w:numPr>
        <w:ind w:left="864"/>
      </w:pPr>
      <w:r>
        <w:t xml:space="preserve">The </w:t>
      </w:r>
      <w:proofErr w:type="gramStart"/>
      <w:r>
        <w:t>amount</w:t>
      </w:r>
      <w:proofErr w:type="gramEnd"/>
      <w:r w:rsidR="00A9419F">
        <w:t xml:space="preserve"> of inactive units received are based on the following:</w:t>
      </w:r>
    </w:p>
    <w:p w14:paraId="1C60C5D6" w14:textId="7B8B695B" w:rsidR="00A9419F" w:rsidRDefault="00A9419F" w:rsidP="00DF31FB">
      <w:pPr>
        <w:pStyle w:val="ListParagraph"/>
        <w:numPr>
          <w:ilvl w:val="5"/>
          <w:numId w:val="9"/>
        </w:numPr>
        <w:ind w:left="1080"/>
      </w:pPr>
      <w:r>
        <w:t>Territories owned</w:t>
      </w:r>
    </w:p>
    <w:p w14:paraId="45EDC268" w14:textId="5A203EF8" w:rsidR="00A9419F" w:rsidRDefault="00A9419F" w:rsidP="00DF31FB">
      <w:pPr>
        <w:pStyle w:val="ListParagraph"/>
        <w:numPr>
          <w:ilvl w:val="6"/>
          <w:numId w:val="9"/>
        </w:numPr>
        <w:ind w:left="1296"/>
      </w:pPr>
      <w:r>
        <w:t>Each territory owned is worth 1 unit</w:t>
      </w:r>
      <w:r w:rsidR="00C151A8">
        <w:t xml:space="preserve"> [1]</w:t>
      </w:r>
    </w:p>
    <w:p w14:paraId="2A8724A3" w14:textId="591D859E" w:rsidR="00A9419F" w:rsidRDefault="00A9419F" w:rsidP="00DF31FB">
      <w:pPr>
        <w:pStyle w:val="ListParagraph"/>
        <w:numPr>
          <w:ilvl w:val="5"/>
          <w:numId w:val="9"/>
        </w:numPr>
        <w:ind w:left="1080"/>
      </w:pPr>
      <w:r>
        <w:t>Countries owned</w:t>
      </w:r>
    </w:p>
    <w:p w14:paraId="70BBC1F4" w14:textId="3071612C" w:rsidR="00F80911" w:rsidRDefault="00F80911" w:rsidP="00DF31FB">
      <w:pPr>
        <w:pStyle w:val="ListParagraph"/>
        <w:numPr>
          <w:ilvl w:val="6"/>
          <w:numId w:val="9"/>
        </w:numPr>
        <w:ind w:left="1296"/>
      </w:pPr>
      <w:r>
        <w:t>The player receives a bonus for owning every territory in a country</w:t>
      </w:r>
      <w:r w:rsidR="00C151A8">
        <w:t xml:space="preserve"> [2]</w:t>
      </w:r>
    </w:p>
    <w:p w14:paraId="1F7AEC12" w14:textId="5F80C064" w:rsidR="000C601C" w:rsidRDefault="00A9419F" w:rsidP="00DF31FB">
      <w:pPr>
        <w:pStyle w:val="ListParagraph"/>
        <w:numPr>
          <w:ilvl w:val="5"/>
          <w:numId w:val="9"/>
        </w:numPr>
        <w:ind w:left="1080"/>
      </w:pPr>
      <w:r>
        <w:t>Cards redeemed</w:t>
      </w:r>
    </w:p>
    <w:p w14:paraId="696195B7" w14:textId="08A9B45F" w:rsidR="00F80911" w:rsidRDefault="00F80911" w:rsidP="00DF31FB">
      <w:pPr>
        <w:pStyle w:val="ListParagraph"/>
        <w:numPr>
          <w:ilvl w:val="6"/>
          <w:numId w:val="9"/>
        </w:numPr>
        <w:ind w:left="1296"/>
      </w:pPr>
      <w:r>
        <w:t>The player receives extra units for redeeming cards</w:t>
      </w:r>
      <w:r w:rsidR="00C151A8">
        <w:t xml:space="preserve"> [1]</w:t>
      </w:r>
    </w:p>
    <w:p w14:paraId="5314618B" w14:textId="71795CC0" w:rsidR="00F80911" w:rsidRDefault="00F80911" w:rsidP="00DF31FB">
      <w:pPr>
        <w:pStyle w:val="ListParagraph"/>
        <w:numPr>
          <w:ilvl w:val="7"/>
          <w:numId w:val="9"/>
        </w:numPr>
        <w:ind w:left="1512"/>
      </w:pPr>
      <w:r>
        <w:t xml:space="preserve">Redeeming cards yields a </w:t>
      </w:r>
      <w:proofErr w:type="gramStart"/>
      <w:r>
        <w:t>units</w:t>
      </w:r>
      <w:proofErr w:type="gramEnd"/>
      <w:r>
        <w:t xml:space="preserve"> equal to five plus one unit for every set of cards redeemed previously. </w:t>
      </w:r>
      <w:r w:rsidR="00C151A8">
        <w:t>[1]</w:t>
      </w:r>
    </w:p>
    <w:p w14:paraId="28CBCDA3" w14:textId="57E83373" w:rsidR="00F80911" w:rsidRDefault="00F80911" w:rsidP="00DF31FB">
      <w:pPr>
        <w:pStyle w:val="ListParagraph"/>
        <w:numPr>
          <w:ilvl w:val="8"/>
          <w:numId w:val="9"/>
        </w:numPr>
        <w:ind w:left="1728"/>
      </w:pPr>
      <w:r>
        <w:t>After the 5</w:t>
      </w:r>
      <w:r w:rsidRPr="00F80911">
        <w:rPr>
          <w:vertAlign w:val="superscript"/>
        </w:rPr>
        <w:t>th</w:t>
      </w:r>
      <w:r>
        <w:t xml:space="preserve"> set has been redeemed, each additional set is worth 5 additional armies, instead of 1.</w:t>
      </w:r>
      <w:r w:rsidR="00C151A8">
        <w:t xml:space="preserve"> [1]</w:t>
      </w:r>
    </w:p>
    <w:p w14:paraId="381C2FFC" w14:textId="75E23A4F" w:rsidR="00F80911" w:rsidRDefault="00F80911" w:rsidP="00DF31FB">
      <w:pPr>
        <w:pStyle w:val="ListParagraph"/>
        <w:numPr>
          <w:ilvl w:val="7"/>
          <w:numId w:val="9"/>
        </w:numPr>
        <w:ind w:left="1512"/>
      </w:pPr>
      <w:r>
        <w:t>Cards redeemed must be:</w:t>
      </w:r>
    </w:p>
    <w:p w14:paraId="02E3F199" w14:textId="020AACCE" w:rsidR="00F80911" w:rsidRDefault="00F80911" w:rsidP="00DF31FB">
      <w:pPr>
        <w:pStyle w:val="ListParagraph"/>
        <w:numPr>
          <w:ilvl w:val="8"/>
          <w:numId w:val="9"/>
        </w:numPr>
        <w:ind w:left="1728"/>
      </w:pPr>
      <w:r>
        <w:t>All the same unit</w:t>
      </w:r>
      <w:r w:rsidR="00C151A8">
        <w:t xml:space="preserve"> [1]</w:t>
      </w:r>
    </w:p>
    <w:p w14:paraId="2E2F62DD" w14:textId="6E940F22" w:rsidR="00F80911" w:rsidRDefault="00F80911" w:rsidP="00DF31FB">
      <w:pPr>
        <w:pStyle w:val="ListParagraph"/>
        <w:numPr>
          <w:ilvl w:val="8"/>
          <w:numId w:val="9"/>
        </w:numPr>
        <w:ind w:left="1728"/>
      </w:pPr>
      <w:r>
        <w:t>One of each unit</w:t>
      </w:r>
      <w:r w:rsidR="00C151A8">
        <w:t xml:space="preserve"> [1]</w:t>
      </w:r>
    </w:p>
    <w:p w14:paraId="31AD4BA0" w14:textId="27943E9B" w:rsidR="00F80911" w:rsidRDefault="00F80911" w:rsidP="00DF31FB">
      <w:pPr>
        <w:pStyle w:val="ListParagraph"/>
        <w:numPr>
          <w:ilvl w:val="7"/>
          <w:numId w:val="9"/>
        </w:numPr>
        <w:ind w:left="1512"/>
      </w:pPr>
      <w:r>
        <w:t>The player may earn an additional 2 units</w:t>
      </w:r>
    </w:p>
    <w:p w14:paraId="7D327C3F" w14:textId="5DE9EDB0" w:rsidR="00F80911" w:rsidRDefault="00F80911" w:rsidP="00DF31FB">
      <w:pPr>
        <w:pStyle w:val="ListParagraph"/>
        <w:numPr>
          <w:ilvl w:val="8"/>
          <w:numId w:val="9"/>
        </w:numPr>
        <w:ind w:left="1728"/>
      </w:pPr>
      <w:r>
        <w:lastRenderedPageBreak/>
        <w:t>A redeemed card must have a territory on it that the player controls.</w:t>
      </w:r>
      <w:r w:rsidR="00C151A8">
        <w:t xml:space="preserve"> [2]</w:t>
      </w:r>
    </w:p>
    <w:p w14:paraId="3F77DB58" w14:textId="0CCCC9F9" w:rsidR="00F80911" w:rsidRDefault="00F80911" w:rsidP="00DF31FB">
      <w:pPr>
        <w:pStyle w:val="ListParagraph"/>
        <w:numPr>
          <w:ilvl w:val="6"/>
          <w:numId w:val="9"/>
        </w:numPr>
        <w:ind w:left="1296"/>
      </w:pPr>
      <w:r>
        <w:t>The player must redeem their cards if they have 5 or more cards</w:t>
      </w:r>
      <w:r w:rsidR="00C151A8">
        <w:t xml:space="preserve"> [2]</w:t>
      </w:r>
    </w:p>
    <w:p w14:paraId="7F1FB68A" w14:textId="276D148C" w:rsidR="008530AC" w:rsidRDefault="008530AC" w:rsidP="00DF31FB">
      <w:pPr>
        <w:pStyle w:val="ListParagraph"/>
        <w:numPr>
          <w:ilvl w:val="6"/>
          <w:numId w:val="9"/>
        </w:numPr>
        <w:ind w:left="1296"/>
      </w:pPr>
      <w:r>
        <w:t>The system will add the units earned to the players inactive units</w:t>
      </w:r>
      <w:r w:rsidR="00C151A8">
        <w:t xml:space="preserve"> [1]</w:t>
      </w:r>
    </w:p>
    <w:p w14:paraId="3BC2F9DD" w14:textId="075F0F80" w:rsidR="00A9419F" w:rsidRDefault="00A9419F" w:rsidP="00DF31FB">
      <w:pPr>
        <w:pStyle w:val="ListParagraph"/>
        <w:numPr>
          <w:ilvl w:val="3"/>
          <w:numId w:val="9"/>
        </w:numPr>
        <w:ind w:left="648"/>
      </w:pPr>
      <w:r>
        <w:t>Placing inactive units</w:t>
      </w:r>
    </w:p>
    <w:p w14:paraId="27ACD39A" w14:textId="53E2AE72" w:rsidR="00A9419F" w:rsidRDefault="00A9419F" w:rsidP="00DF31FB">
      <w:pPr>
        <w:pStyle w:val="ListParagraph"/>
        <w:numPr>
          <w:ilvl w:val="4"/>
          <w:numId w:val="9"/>
        </w:numPr>
        <w:ind w:left="864"/>
      </w:pPr>
      <w:r>
        <w:t>The player can add inactive units to any territory they control, in a</w:t>
      </w:r>
      <w:r w:rsidR="00FF180B">
        <w:t>ny combination</w:t>
      </w:r>
    </w:p>
    <w:p w14:paraId="3A4B2F5E" w14:textId="1EBA1674" w:rsidR="008530AC" w:rsidRDefault="008530AC" w:rsidP="00DF31FB">
      <w:pPr>
        <w:pStyle w:val="ListParagraph"/>
        <w:numPr>
          <w:ilvl w:val="5"/>
          <w:numId w:val="9"/>
        </w:numPr>
        <w:ind w:left="1080"/>
      </w:pPr>
      <w:r>
        <w:t>The system will check that the player owns the territory they control</w:t>
      </w:r>
      <w:r w:rsidR="00C151A8">
        <w:t xml:space="preserve"> [1]</w:t>
      </w:r>
    </w:p>
    <w:p w14:paraId="09DD5ABC" w14:textId="63FC2094" w:rsidR="008530AC" w:rsidRDefault="008530AC" w:rsidP="00DF31FB">
      <w:pPr>
        <w:pStyle w:val="ListParagraph"/>
        <w:numPr>
          <w:ilvl w:val="5"/>
          <w:numId w:val="9"/>
        </w:numPr>
        <w:ind w:left="1080"/>
      </w:pPr>
      <w:r>
        <w:t>The system will not allow the player to place more units in a territory than they have inactive units for</w:t>
      </w:r>
      <w:r w:rsidR="00C151A8">
        <w:t xml:space="preserve"> [1]</w:t>
      </w:r>
    </w:p>
    <w:p w14:paraId="682004FE" w14:textId="5A7AAFB2" w:rsidR="00FF180B" w:rsidRDefault="00FF180B" w:rsidP="00DF31FB">
      <w:pPr>
        <w:pStyle w:val="ListParagraph"/>
        <w:numPr>
          <w:ilvl w:val="4"/>
          <w:numId w:val="9"/>
        </w:numPr>
        <w:ind w:left="864"/>
      </w:pPr>
      <w:r>
        <w:t>The player must place all inactive units before proceeding to the next stages of their turn</w:t>
      </w:r>
      <w:r w:rsidR="00C151A8">
        <w:t xml:space="preserve"> [1]</w:t>
      </w:r>
    </w:p>
    <w:p w14:paraId="65783E42" w14:textId="65E79259" w:rsidR="00A9419F" w:rsidRDefault="00A9419F" w:rsidP="00DF31FB">
      <w:pPr>
        <w:pStyle w:val="ListParagraph"/>
        <w:numPr>
          <w:ilvl w:val="3"/>
          <w:numId w:val="9"/>
        </w:numPr>
        <w:ind w:left="648"/>
      </w:pPr>
      <w:r>
        <w:t>Attacking</w:t>
      </w:r>
    </w:p>
    <w:p w14:paraId="7FE64050" w14:textId="2FB32904" w:rsidR="00FF180B" w:rsidRPr="00C151A8" w:rsidRDefault="00FF180B" w:rsidP="00DF31FB">
      <w:pPr>
        <w:pStyle w:val="ListParagraph"/>
        <w:numPr>
          <w:ilvl w:val="4"/>
          <w:numId w:val="9"/>
        </w:numPr>
        <w:ind w:left="864"/>
      </w:pPr>
      <w:r>
        <w:t xml:space="preserve">The player may choose to </w:t>
      </w:r>
      <w:r w:rsidRPr="00DB74DA">
        <w:t>attack</w:t>
      </w:r>
    </w:p>
    <w:p w14:paraId="073940C5" w14:textId="38907A08" w:rsidR="00C151A8" w:rsidRDefault="00C151A8" w:rsidP="00DF31FB">
      <w:pPr>
        <w:pStyle w:val="ListParagraph"/>
        <w:numPr>
          <w:ilvl w:val="5"/>
          <w:numId w:val="9"/>
        </w:numPr>
        <w:ind w:left="1080"/>
      </w:pPr>
      <w:r>
        <w:t xml:space="preserve">The player will be prompted if they want to </w:t>
      </w:r>
      <w:proofErr w:type="gramStart"/>
      <w:r>
        <w:t>attack  [</w:t>
      </w:r>
      <w:proofErr w:type="gramEnd"/>
      <w:r>
        <w:t>1]</w:t>
      </w:r>
    </w:p>
    <w:p w14:paraId="25C5B030" w14:textId="19A6566E" w:rsidR="00FF180B" w:rsidRDefault="00FF180B" w:rsidP="00DF31FB">
      <w:pPr>
        <w:pStyle w:val="ListParagraph"/>
        <w:numPr>
          <w:ilvl w:val="5"/>
          <w:numId w:val="9"/>
        </w:numPr>
        <w:ind w:left="1080"/>
      </w:pPr>
      <w:r>
        <w:t>The player selects a territory they control</w:t>
      </w:r>
      <w:r w:rsidR="00C151A8">
        <w:t xml:space="preserve"> [1]</w:t>
      </w:r>
    </w:p>
    <w:p w14:paraId="5B1BC51E" w14:textId="1D4E856B" w:rsidR="00FF180B" w:rsidRDefault="00FF180B" w:rsidP="00DF31FB">
      <w:pPr>
        <w:pStyle w:val="ListParagraph"/>
        <w:numPr>
          <w:ilvl w:val="6"/>
          <w:numId w:val="9"/>
        </w:numPr>
        <w:ind w:left="1296"/>
      </w:pPr>
      <w:bookmarkStart w:id="10" w:name="_Ref1826104"/>
      <w:r>
        <w:t xml:space="preserve">The territory must </w:t>
      </w:r>
      <w:r w:rsidR="008530AC">
        <w:t>enough</w:t>
      </w:r>
      <w:r>
        <w:t xml:space="preserve"> units currently occupying it</w:t>
      </w:r>
      <w:r w:rsidR="00C151A8">
        <w:t xml:space="preserve"> [1]</w:t>
      </w:r>
      <w:bookmarkEnd w:id="10"/>
    </w:p>
    <w:p w14:paraId="67B38432" w14:textId="686109F9" w:rsidR="008530AC" w:rsidRDefault="008530AC" w:rsidP="00DF31FB">
      <w:pPr>
        <w:pStyle w:val="ListParagraph"/>
        <w:numPr>
          <w:ilvl w:val="7"/>
          <w:numId w:val="9"/>
        </w:numPr>
        <w:ind w:left="1512"/>
      </w:pPr>
      <w:bookmarkStart w:id="11" w:name="_Ref1826114"/>
      <w:r>
        <w:t>The system will check that there are at least 2 units in the territory</w:t>
      </w:r>
      <w:r w:rsidR="00C151A8">
        <w:t xml:space="preserve"> [1]</w:t>
      </w:r>
      <w:bookmarkEnd w:id="11"/>
    </w:p>
    <w:p w14:paraId="4516E86E" w14:textId="6DC886D2" w:rsidR="00FF180B" w:rsidRDefault="00FF180B" w:rsidP="00DF31FB">
      <w:pPr>
        <w:pStyle w:val="ListParagraph"/>
        <w:numPr>
          <w:ilvl w:val="5"/>
          <w:numId w:val="9"/>
        </w:numPr>
        <w:ind w:left="1080"/>
      </w:pPr>
      <w:r>
        <w:t>The player selects the territory the</w:t>
      </w:r>
      <w:r w:rsidR="008530AC">
        <w:t>y</w:t>
      </w:r>
      <w:r>
        <w:t xml:space="preserve"> want to attack</w:t>
      </w:r>
      <w:r w:rsidR="00C151A8">
        <w:t xml:space="preserve"> [1]</w:t>
      </w:r>
    </w:p>
    <w:p w14:paraId="6D54EBCA" w14:textId="40E91FAC" w:rsidR="00FF180B" w:rsidRDefault="00FF180B" w:rsidP="00DF31FB">
      <w:pPr>
        <w:pStyle w:val="ListParagraph"/>
        <w:numPr>
          <w:ilvl w:val="6"/>
          <w:numId w:val="9"/>
        </w:numPr>
        <w:ind w:left="1296"/>
      </w:pPr>
      <w:r>
        <w:t>The player must not own that territory</w:t>
      </w:r>
      <w:r w:rsidR="00C151A8">
        <w:t xml:space="preserve"> [1]</w:t>
      </w:r>
    </w:p>
    <w:p w14:paraId="1F13D740" w14:textId="4A70ED37" w:rsidR="00FF180B" w:rsidRDefault="00FF180B" w:rsidP="00DF31FB">
      <w:pPr>
        <w:pStyle w:val="ListParagraph"/>
        <w:numPr>
          <w:ilvl w:val="6"/>
          <w:numId w:val="9"/>
        </w:numPr>
        <w:ind w:left="1296"/>
      </w:pPr>
      <w:r>
        <w:t>It must be adjacent to the territory they are attacking from</w:t>
      </w:r>
      <w:r w:rsidR="00C151A8">
        <w:t xml:space="preserve"> [1]</w:t>
      </w:r>
    </w:p>
    <w:p w14:paraId="31894DEC" w14:textId="694927C0" w:rsidR="00FF180B" w:rsidRDefault="00FF180B" w:rsidP="00DF31FB">
      <w:pPr>
        <w:pStyle w:val="ListParagraph"/>
        <w:numPr>
          <w:ilvl w:val="5"/>
          <w:numId w:val="9"/>
        </w:numPr>
        <w:ind w:left="1080"/>
      </w:pPr>
      <w:r>
        <w:t>The player declares how many units are attacking</w:t>
      </w:r>
      <w:r w:rsidR="00C151A8">
        <w:t xml:space="preserve"> [1]</w:t>
      </w:r>
    </w:p>
    <w:p w14:paraId="17592F40" w14:textId="3686E99C" w:rsidR="008530AC" w:rsidRDefault="008530AC" w:rsidP="00DF31FB">
      <w:pPr>
        <w:pStyle w:val="ListParagraph"/>
        <w:numPr>
          <w:ilvl w:val="6"/>
          <w:numId w:val="9"/>
        </w:numPr>
        <w:ind w:left="1296"/>
      </w:pPr>
      <w:r>
        <w:t>The user will be prompted for how many units to attack with</w:t>
      </w:r>
      <w:r w:rsidR="00C151A8">
        <w:t xml:space="preserve"> [1]</w:t>
      </w:r>
    </w:p>
    <w:p w14:paraId="6325B669" w14:textId="34535E17" w:rsidR="008530AC" w:rsidRDefault="008530AC" w:rsidP="00DF31FB">
      <w:pPr>
        <w:pStyle w:val="ListParagraph"/>
        <w:numPr>
          <w:ilvl w:val="6"/>
          <w:numId w:val="9"/>
        </w:numPr>
        <w:ind w:left="1296"/>
      </w:pPr>
      <w:r>
        <w:t>The system will validate that:</w:t>
      </w:r>
    </w:p>
    <w:p w14:paraId="0544EACE" w14:textId="70BCDEFC" w:rsidR="00FF180B" w:rsidRDefault="008530AC" w:rsidP="00DF31FB">
      <w:pPr>
        <w:pStyle w:val="ListParagraph"/>
        <w:numPr>
          <w:ilvl w:val="7"/>
          <w:numId w:val="9"/>
        </w:numPr>
        <w:ind w:left="1512"/>
      </w:pPr>
      <w:r>
        <w:t>The player does not try to attack with more than 3 units</w:t>
      </w:r>
      <w:r w:rsidR="00C151A8">
        <w:t xml:space="preserve"> [1]</w:t>
      </w:r>
    </w:p>
    <w:p w14:paraId="519D95D5" w14:textId="18C3572B" w:rsidR="008530AC" w:rsidRDefault="008530AC" w:rsidP="00DF31FB">
      <w:pPr>
        <w:pStyle w:val="ListParagraph"/>
        <w:numPr>
          <w:ilvl w:val="7"/>
          <w:numId w:val="9"/>
        </w:numPr>
        <w:ind w:left="1512"/>
      </w:pPr>
      <w:r>
        <w:t>The player does not try to attack with less than one unit</w:t>
      </w:r>
      <w:r w:rsidR="00C151A8">
        <w:t xml:space="preserve"> [1]</w:t>
      </w:r>
    </w:p>
    <w:p w14:paraId="75D0097E" w14:textId="59E07898" w:rsidR="00FF180B" w:rsidRDefault="00FF180B" w:rsidP="00DF31FB">
      <w:pPr>
        <w:pStyle w:val="ListParagraph"/>
        <w:numPr>
          <w:ilvl w:val="7"/>
          <w:numId w:val="9"/>
        </w:numPr>
        <w:ind w:left="1512"/>
      </w:pPr>
      <w:r>
        <w:t>There</w:t>
      </w:r>
      <w:r w:rsidR="008530AC">
        <w:t xml:space="preserve"> is always at least one unit remaining in the attacking territory</w:t>
      </w:r>
      <w:r w:rsidR="00C151A8">
        <w:t xml:space="preserve"> [1]</w:t>
      </w:r>
    </w:p>
    <w:p w14:paraId="4FC0726F" w14:textId="137F5562" w:rsidR="00FF180B" w:rsidRDefault="00FF180B" w:rsidP="00DF31FB">
      <w:pPr>
        <w:pStyle w:val="ListParagraph"/>
        <w:numPr>
          <w:ilvl w:val="5"/>
          <w:numId w:val="9"/>
        </w:numPr>
        <w:ind w:left="1080"/>
      </w:pPr>
      <w:r>
        <w:t>The player that owns the territory being attacked declares how many units are defending</w:t>
      </w:r>
      <w:r w:rsidR="00C151A8">
        <w:t xml:space="preserve"> [1]</w:t>
      </w:r>
    </w:p>
    <w:p w14:paraId="10D34DF6" w14:textId="16FB553D" w:rsidR="008530AC" w:rsidRDefault="008530AC" w:rsidP="00DF31FB">
      <w:pPr>
        <w:pStyle w:val="ListParagraph"/>
        <w:numPr>
          <w:ilvl w:val="6"/>
          <w:numId w:val="9"/>
        </w:numPr>
        <w:ind w:left="1296"/>
      </w:pPr>
      <w:r>
        <w:t>The system checks to see which player owns the territory</w:t>
      </w:r>
      <w:r w:rsidR="00C151A8">
        <w:t xml:space="preserve"> [1]</w:t>
      </w:r>
    </w:p>
    <w:p w14:paraId="3613AFEF" w14:textId="4301C752" w:rsidR="008530AC" w:rsidRDefault="008530AC" w:rsidP="00DF31FB">
      <w:pPr>
        <w:pStyle w:val="ListParagraph"/>
        <w:numPr>
          <w:ilvl w:val="6"/>
          <w:numId w:val="9"/>
        </w:numPr>
        <w:ind w:left="1296"/>
      </w:pPr>
      <w:r>
        <w:t xml:space="preserve">The </w:t>
      </w:r>
      <w:r w:rsidR="00123A4F">
        <w:t>user is prompted</w:t>
      </w:r>
      <w:r>
        <w:t xml:space="preserve"> </w:t>
      </w:r>
      <w:r w:rsidR="00123A4F">
        <w:t>for how many units to defend with</w:t>
      </w:r>
      <w:r w:rsidR="00C151A8">
        <w:t xml:space="preserve"> [1]</w:t>
      </w:r>
    </w:p>
    <w:p w14:paraId="6C793411" w14:textId="1439D19A" w:rsidR="00123A4F" w:rsidRDefault="00123A4F" w:rsidP="00DF31FB">
      <w:pPr>
        <w:pStyle w:val="ListParagraph"/>
        <w:numPr>
          <w:ilvl w:val="6"/>
          <w:numId w:val="9"/>
        </w:numPr>
        <w:ind w:left="1296"/>
      </w:pPr>
      <w:r>
        <w:t>The system validates that:</w:t>
      </w:r>
    </w:p>
    <w:p w14:paraId="11FD5759" w14:textId="1604EE6D" w:rsidR="00FF180B" w:rsidRDefault="00FF180B" w:rsidP="00DF31FB">
      <w:pPr>
        <w:pStyle w:val="ListParagraph"/>
        <w:numPr>
          <w:ilvl w:val="7"/>
          <w:numId w:val="9"/>
        </w:numPr>
        <w:ind w:left="1512"/>
      </w:pPr>
      <w:r>
        <w:t xml:space="preserve">The player </w:t>
      </w:r>
      <w:r w:rsidR="00123A4F">
        <w:t>does not try to defend with more than 2 units</w:t>
      </w:r>
      <w:r w:rsidR="00C151A8">
        <w:t xml:space="preserve"> [1]</w:t>
      </w:r>
    </w:p>
    <w:p w14:paraId="74E28637" w14:textId="36487D8A" w:rsidR="00123A4F" w:rsidRDefault="00123A4F" w:rsidP="00DF31FB">
      <w:pPr>
        <w:pStyle w:val="ListParagraph"/>
        <w:numPr>
          <w:ilvl w:val="7"/>
          <w:numId w:val="9"/>
        </w:numPr>
        <w:ind w:left="1512"/>
      </w:pPr>
      <w:r>
        <w:t>The player does not try to defend with less than 1 unit</w:t>
      </w:r>
      <w:r w:rsidR="00C151A8">
        <w:t xml:space="preserve"> [1]</w:t>
      </w:r>
    </w:p>
    <w:p w14:paraId="3B8A3DFD" w14:textId="264A6310" w:rsidR="00FF180B" w:rsidRDefault="00FF180B" w:rsidP="00DF31FB">
      <w:pPr>
        <w:pStyle w:val="ListParagraph"/>
        <w:numPr>
          <w:ilvl w:val="5"/>
          <w:numId w:val="9"/>
        </w:numPr>
        <w:ind w:left="1080"/>
      </w:pPr>
      <w:r>
        <w:t>Both players roll dice</w:t>
      </w:r>
    </w:p>
    <w:p w14:paraId="0EC733A8" w14:textId="563B9686" w:rsidR="00FF180B" w:rsidRDefault="00FF180B" w:rsidP="00DF31FB">
      <w:pPr>
        <w:pStyle w:val="ListParagraph"/>
        <w:numPr>
          <w:ilvl w:val="6"/>
          <w:numId w:val="9"/>
        </w:numPr>
        <w:ind w:left="1296"/>
      </w:pPr>
      <w:r>
        <w:t xml:space="preserve">The </w:t>
      </w:r>
      <w:r w:rsidR="00123A4F">
        <w:t>system</w:t>
      </w:r>
      <w:r>
        <w:t xml:space="preserve"> rolls attack dice equivalent to the number of units attacking</w:t>
      </w:r>
      <w:r w:rsidR="00123A4F">
        <w:t xml:space="preserve"> for the attacking player</w:t>
      </w:r>
      <w:r w:rsidR="00C151A8">
        <w:t xml:space="preserve"> [1]</w:t>
      </w:r>
    </w:p>
    <w:p w14:paraId="6299A12C" w14:textId="470A8518" w:rsidR="00123A4F" w:rsidRDefault="00123A4F" w:rsidP="00DF31FB">
      <w:pPr>
        <w:pStyle w:val="ListParagraph"/>
        <w:numPr>
          <w:ilvl w:val="7"/>
          <w:numId w:val="9"/>
        </w:numPr>
        <w:ind w:left="1512"/>
      </w:pPr>
      <w:r>
        <w:t>The results are stored</w:t>
      </w:r>
      <w:r w:rsidR="00C151A8">
        <w:t xml:space="preserve"> [1]</w:t>
      </w:r>
    </w:p>
    <w:p w14:paraId="36784BAF" w14:textId="79A0D191" w:rsidR="00FF180B" w:rsidRDefault="00FF180B" w:rsidP="00DF31FB">
      <w:pPr>
        <w:pStyle w:val="ListParagraph"/>
        <w:numPr>
          <w:ilvl w:val="6"/>
          <w:numId w:val="9"/>
        </w:numPr>
        <w:ind w:left="1296"/>
      </w:pPr>
      <w:r>
        <w:t xml:space="preserve">The </w:t>
      </w:r>
      <w:r w:rsidR="00123A4F">
        <w:t>system</w:t>
      </w:r>
      <w:r>
        <w:t xml:space="preserve"> rolls attack dice equivalent to the number of units defending</w:t>
      </w:r>
      <w:r w:rsidR="00123A4F">
        <w:t xml:space="preserve"> player</w:t>
      </w:r>
      <w:r w:rsidR="00C151A8">
        <w:t xml:space="preserve"> [1]</w:t>
      </w:r>
    </w:p>
    <w:p w14:paraId="52473637" w14:textId="29949E70" w:rsidR="00123A4F" w:rsidRDefault="00123A4F" w:rsidP="00DF31FB">
      <w:pPr>
        <w:pStyle w:val="ListParagraph"/>
        <w:numPr>
          <w:ilvl w:val="7"/>
          <w:numId w:val="9"/>
        </w:numPr>
        <w:ind w:left="1512"/>
      </w:pPr>
      <w:r>
        <w:t>The results are stored</w:t>
      </w:r>
      <w:r w:rsidR="00C151A8">
        <w:t xml:space="preserve"> [1]</w:t>
      </w:r>
    </w:p>
    <w:p w14:paraId="4A3742AD" w14:textId="458F04C8" w:rsidR="00FF180B" w:rsidRDefault="00FF180B" w:rsidP="00DF31FB">
      <w:pPr>
        <w:pStyle w:val="ListParagraph"/>
        <w:numPr>
          <w:ilvl w:val="6"/>
          <w:numId w:val="9"/>
        </w:numPr>
        <w:ind w:left="1296"/>
      </w:pPr>
      <w:bookmarkStart w:id="12" w:name="_Ref1825284"/>
      <w:r>
        <w:t>The</w:t>
      </w:r>
      <w:r w:rsidR="00123A4F">
        <w:t xml:space="preserve"> system evaluates the</w:t>
      </w:r>
      <w:r>
        <w:t xml:space="preserve"> dice rolls to see who wins the battle</w:t>
      </w:r>
      <w:r w:rsidR="00C151A8">
        <w:t xml:space="preserve"> [1]</w:t>
      </w:r>
      <w:bookmarkEnd w:id="12"/>
    </w:p>
    <w:p w14:paraId="3DDE9F4C" w14:textId="1AB73B2F" w:rsidR="00FF180B" w:rsidRDefault="00FF180B" w:rsidP="00DF31FB">
      <w:pPr>
        <w:pStyle w:val="ListParagraph"/>
        <w:numPr>
          <w:ilvl w:val="7"/>
          <w:numId w:val="9"/>
        </w:numPr>
        <w:ind w:left="1512"/>
      </w:pPr>
      <w:r>
        <w:t>Dice are compared, highest to lowest</w:t>
      </w:r>
      <w:r w:rsidR="00C151A8">
        <w:t xml:space="preserve"> [1]</w:t>
      </w:r>
    </w:p>
    <w:p w14:paraId="1193D2B8" w14:textId="02663B57" w:rsidR="00FF180B" w:rsidRDefault="00E21E41" w:rsidP="00DF31FB">
      <w:pPr>
        <w:pStyle w:val="ListParagraph"/>
        <w:numPr>
          <w:ilvl w:val="8"/>
          <w:numId w:val="9"/>
        </w:numPr>
        <w:ind w:left="1728"/>
      </w:pPr>
      <w:r>
        <w:t>If the Highest attack die is larger than the highest defending die, the defender loses a unit</w:t>
      </w:r>
      <w:r w:rsidR="00C151A8">
        <w:t xml:space="preserve"> [1]</w:t>
      </w:r>
    </w:p>
    <w:p w14:paraId="4B999CE0" w14:textId="26FF341A" w:rsidR="00E21E41" w:rsidRDefault="00E21E41" w:rsidP="00DF31FB">
      <w:pPr>
        <w:pStyle w:val="ListParagraph"/>
        <w:numPr>
          <w:ilvl w:val="8"/>
          <w:numId w:val="9"/>
        </w:numPr>
        <w:ind w:left="1728"/>
      </w:pPr>
      <w:r>
        <w:t>If the Highest defending die is larger, or equal to, the highest attacking die, the attacker loses a unit</w:t>
      </w:r>
      <w:r w:rsidR="00C151A8">
        <w:t xml:space="preserve"> [1]</w:t>
      </w:r>
    </w:p>
    <w:p w14:paraId="0291979A" w14:textId="277E8578" w:rsidR="00E21E41" w:rsidRDefault="00E21E41" w:rsidP="00DF31FB">
      <w:pPr>
        <w:pStyle w:val="ListParagraph"/>
        <w:numPr>
          <w:ilvl w:val="8"/>
          <w:numId w:val="9"/>
        </w:numPr>
        <w:ind w:left="1728"/>
      </w:pPr>
      <w:r>
        <w:t>If the second highest attack die is larger than the second highest defending die, the defender loses a unit</w:t>
      </w:r>
      <w:r w:rsidR="00C151A8">
        <w:t xml:space="preserve"> [1]</w:t>
      </w:r>
    </w:p>
    <w:p w14:paraId="1C16DC74" w14:textId="3BD303AB" w:rsidR="00E21E41" w:rsidRDefault="00E21E41" w:rsidP="00DF31FB">
      <w:pPr>
        <w:pStyle w:val="ListParagraph"/>
        <w:numPr>
          <w:ilvl w:val="8"/>
          <w:numId w:val="9"/>
        </w:numPr>
        <w:ind w:left="1728"/>
      </w:pPr>
      <w:r>
        <w:lastRenderedPageBreak/>
        <w:t>If the second highest defending die is larger, or equal to, the second highest attacking die, the attacker loses a unit.</w:t>
      </w:r>
      <w:r w:rsidR="00C151A8">
        <w:t xml:space="preserve"> [1]</w:t>
      </w:r>
    </w:p>
    <w:p w14:paraId="3FBBA10E" w14:textId="4D24515D" w:rsidR="00E21E41" w:rsidRDefault="00E21E41" w:rsidP="00DF31FB">
      <w:pPr>
        <w:pStyle w:val="ListParagraph"/>
        <w:numPr>
          <w:ilvl w:val="5"/>
          <w:numId w:val="9"/>
        </w:numPr>
        <w:ind w:left="1080"/>
      </w:pPr>
      <w:r>
        <w:t>This process is repeated until:</w:t>
      </w:r>
    </w:p>
    <w:p w14:paraId="05522C10" w14:textId="50AA5DD6" w:rsidR="00E21E41" w:rsidRDefault="00E21E41" w:rsidP="00DF31FB">
      <w:pPr>
        <w:pStyle w:val="ListParagraph"/>
        <w:numPr>
          <w:ilvl w:val="6"/>
          <w:numId w:val="9"/>
        </w:numPr>
        <w:ind w:left="1296"/>
      </w:pPr>
      <w:r>
        <w:t>The attacker decides to stop attacking</w:t>
      </w:r>
      <w:r w:rsidR="00C151A8">
        <w:t xml:space="preserve"> [</w:t>
      </w:r>
      <w:r w:rsidR="00E525BC">
        <w:t>2</w:t>
      </w:r>
      <w:r w:rsidR="00C151A8">
        <w:t>]</w:t>
      </w:r>
    </w:p>
    <w:p w14:paraId="2DC7EC74" w14:textId="2A2EBFC3" w:rsidR="00123A4F" w:rsidRDefault="00123A4F" w:rsidP="00DF31FB">
      <w:pPr>
        <w:pStyle w:val="ListParagraph"/>
        <w:numPr>
          <w:ilvl w:val="7"/>
          <w:numId w:val="9"/>
        </w:numPr>
        <w:ind w:left="1512"/>
      </w:pPr>
      <w:r>
        <w:t>After each attack, the attacking player is prompted if they want to keep attacking</w:t>
      </w:r>
      <w:r w:rsidR="00C151A8">
        <w:t xml:space="preserve"> [1]</w:t>
      </w:r>
    </w:p>
    <w:p w14:paraId="2A42EAD5" w14:textId="5E7F55AF" w:rsidR="00123A4F" w:rsidRDefault="00123A4F" w:rsidP="00DF31FB">
      <w:pPr>
        <w:pStyle w:val="ListParagraph"/>
        <w:numPr>
          <w:ilvl w:val="7"/>
          <w:numId w:val="9"/>
        </w:numPr>
        <w:ind w:left="1512"/>
      </w:pPr>
      <w:r>
        <w:t xml:space="preserve">The system validates that the </w:t>
      </w:r>
      <w:proofErr w:type="gramStart"/>
      <w:r>
        <w:t xml:space="preserve">response </w:t>
      </w:r>
      <w:r w:rsidR="00C151A8">
        <w:t xml:space="preserve"> [</w:t>
      </w:r>
      <w:proofErr w:type="gramEnd"/>
      <w:r w:rsidR="00C151A8">
        <w:t>1]</w:t>
      </w:r>
    </w:p>
    <w:p w14:paraId="13E624F1" w14:textId="5606FD1B" w:rsidR="00E21E41" w:rsidRDefault="00E21E41" w:rsidP="00DF31FB">
      <w:pPr>
        <w:pStyle w:val="ListParagraph"/>
        <w:numPr>
          <w:ilvl w:val="6"/>
          <w:numId w:val="9"/>
        </w:numPr>
        <w:ind w:left="1296"/>
      </w:pPr>
      <w:r>
        <w:t>The attacker has less than 2 units in the attacking territory</w:t>
      </w:r>
      <w:r w:rsidR="00C151A8">
        <w:t xml:space="preserve"> [1]</w:t>
      </w:r>
    </w:p>
    <w:p w14:paraId="230063D0" w14:textId="6528C92D" w:rsidR="00123A4F" w:rsidRDefault="00123A4F" w:rsidP="00DF31FB">
      <w:pPr>
        <w:pStyle w:val="ListParagraph"/>
        <w:numPr>
          <w:ilvl w:val="7"/>
          <w:numId w:val="9"/>
        </w:numPr>
        <w:ind w:left="1512"/>
      </w:pPr>
      <w:r>
        <w:t>The system checks that there are always at least 2 units in the attacking territory</w:t>
      </w:r>
      <w:r w:rsidR="00C151A8">
        <w:t xml:space="preserve"> [1]</w:t>
      </w:r>
    </w:p>
    <w:p w14:paraId="1A1EEBBF" w14:textId="68BAB16A" w:rsidR="00123A4F" w:rsidRDefault="00123A4F" w:rsidP="00DF31FB">
      <w:pPr>
        <w:pStyle w:val="ListParagraph"/>
        <w:numPr>
          <w:ilvl w:val="8"/>
          <w:numId w:val="9"/>
        </w:numPr>
        <w:ind w:left="1728"/>
      </w:pPr>
      <w:r>
        <w:t>If there are less than 2 units in the attacking territory, attacking stops</w:t>
      </w:r>
      <w:r w:rsidR="00C151A8">
        <w:t xml:space="preserve"> [1]</w:t>
      </w:r>
    </w:p>
    <w:p w14:paraId="1FC21E70" w14:textId="5D352931" w:rsidR="00E21E41" w:rsidRDefault="00E21E41" w:rsidP="00DF31FB">
      <w:pPr>
        <w:pStyle w:val="ListParagraph"/>
        <w:numPr>
          <w:ilvl w:val="6"/>
          <w:numId w:val="9"/>
        </w:numPr>
        <w:ind w:left="1296"/>
      </w:pPr>
      <w:r>
        <w:t>The defender has no units in the attacked territory</w:t>
      </w:r>
      <w:r w:rsidR="00C151A8">
        <w:t xml:space="preserve"> [1]</w:t>
      </w:r>
    </w:p>
    <w:p w14:paraId="432B6DB1" w14:textId="5B7A160A" w:rsidR="00E21E41" w:rsidRDefault="00E21E41" w:rsidP="00DF31FB">
      <w:pPr>
        <w:pStyle w:val="ListParagraph"/>
        <w:numPr>
          <w:ilvl w:val="7"/>
          <w:numId w:val="9"/>
        </w:numPr>
        <w:ind w:left="1512"/>
      </w:pPr>
      <w:r>
        <w:t>The attacker now owns the attacked territory</w:t>
      </w:r>
      <w:r w:rsidR="00C151A8">
        <w:t xml:space="preserve"> [1]</w:t>
      </w:r>
    </w:p>
    <w:p w14:paraId="38F2EF0A" w14:textId="32DEB209" w:rsidR="00E21E41" w:rsidRDefault="00E21E41" w:rsidP="00DF31FB">
      <w:pPr>
        <w:pStyle w:val="ListParagraph"/>
        <w:numPr>
          <w:ilvl w:val="7"/>
          <w:numId w:val="9"/>
        </w:numPr>
        <w:ind w:left="1512"/>
      </w:pPr>
      <w:r>
        <w:t>The defender loses the attacked territory</w:t>
      </w:r>
      <w:r w:rsidR="00E525BC">
        <w:t xml:space="preserve"> [1]</w:t>
      </w:r>
    </w:p>
    <w:p w14:paraId="2663F9DB" w14:textId="2460CE33" w:rsidR="00E21E41" w:rsidRDefault="00E21E41" w:rsidP="00DF31FB">
      <w:pPr>
        <w:pStyle w:val="ListParagraph"/>
        <w:numPr>
          <w:ilvl w:val="7"/>
          <w:numId w:val="9"/>
        </w:numPr>
        <w:ind w:left="1512"/>
      </w:pPr>
      <w:r>
        <w:t>The attacker may move as many units into the attacked territory as were attacking (up to three, there must still be one unit in the attacking territory)</w:t>
      </w:r>
      <w:r w:rsidR="00E525BC">
        <w:t xml:space="preserve"> [1]</w:t>
      </w:r>
    </w:p>
    <w:p w14:paraId="48BB574D" w14:textId="30D34695" w:rsidR="00123A4F" w:rsidRDefault="00123A4F" w:rsidP="00DF31FB">
      <w:pPr>
        <w:pStyle w:val="ListParagraph"/>
        <w:numPr>
          <w:ilvl w:val="8"/>
          <w:numId w:val="9"/>
        </w:numPr>
        <w:ind w:left="1728"/>
      </w:pPr>
      <w:r>
        <w:t>The attacking player is prompted for how many units to move</w:t>
      </w:r>
      <w:r w:rsidR="00E525BC">
        <w:t xml:space="preserve"> [1]</w:t>
      </w:r>
    </w:p>
    <w:p w14:paraId="58F6154B" w14:textId="3447839E" w:rsidR="00123A4F" w:rsidRDefault="00123A4F" w:rsidP="00DF31FB">
      <w:pPr>
        <w:pStyle w:val="ListParagraph"/>
        <w:numPr>
          <w:ilvl w:val="8"/>
          <w:numId w:val="9"/>
        </w:numPr>
        <w:ind w:left="1728"/>
      </w:pPr>
      <w:r>
        <w:t>The system validates that the attacking player does not try to move more than 3 units</w:t>
      </w:r>
      <w:r w:rsidR="00E525BC">
        <w:t xml:space="preserve"> [1]</w:t>
      </w:r>
    </w:p>
    <w:p w14:paraId="5234D303" w14:textId="369114CC" w:rsidR="00123A4F" w:rsidRDefault="00123A4F" w:rsidP="00DF31FB">
      <w:pPr>
        <w:pStyle w:val="ListParagraph"/>
        <w:numPr>
          <w:ilvl w:val="8"/>
          <w:numId w:val="9"/>
        </w:numPr>
        <w:ind w:left="1728"/>
      </w:pPr>
      <w:r>
        <w:t>The system validates that the attacking player does not try to move less than 1 unit</w:t>
      </w:r>
      <w:r w:rsidR="00E525BC">
        <w:t xml:space="preserve"> [1]</w:t>
      </w:r>
    </w:p>
    <w:p w14:paraId="373B92A3" w14:textId="76D7AC20" w:rsidR="00FF180B" w:rsidRDefault="00FF180B" w:rsidP="00DF31FB">
      <w:pPr>
        <w:pStyle w:val="ListParagraph"/>
        <w:numPr>
          <w:ilvl w:val="5"/>
          <w:numId w:val="9"/>
        </w:numPr>
        <w:ind w:left="1080"/>
      </w:pPr>
      <w:r>
        <w:t>The player may attack as many times as they like</w:t>
      </w:r>
      <w:r w:rsidR="00E21E41">
        <w:t xml:space="preserve"> in a round</w:t>
      </w:r>
      <w:r w:rsidR="00E525BC">
        <w:t xml:space="preserve"> [1]</w:t>
      </w:r>
    </w:p>
    <w:p w14:paraId="35C608A3" w14:textId="4AF3358B" w:rsidR="00123A4F" w:rsidRDefault="00123A4F" w:rsidP="00DF31FB">
      <w:pPr>
        <w:pStyle w:val="ListParagraph"/>
        <w:numPr>
          <w:ilvl w:val="6"/>
          <w:numId w:val="9"/>
        </w:numPr>
        <w:ind w:left="1296"/>
      </w:pPr>
      <w:r>
        <w:t>The player is prompted if they want to keep attacking</w:t>
      </w:r>
      <w:r w:rsidR="00E525BC">
        <w:t xml:space="preserve"> [1]</w:t>
      </w:r>
    </w:p>
    <w:p w14:paraId="116356DC" w14:textId="6F5A0151" w:rsidR="00FF180B" w:rsidRDefault="00FF180B" w:rsidP="00DF31FB">
      <w:pPr>
        <w:pStyle w:val="ListParagraph"/>
        <w:numPr>
          <w:ilvl w:val="4"/>
          <w:numId w:val="9"/>
        </w:numPr>
        <w:ind w:left="864"/>
      </w:pPr>
      <w:r>
        <w:t>The player does not have to attack</w:t>
      </w:r>
      <w:r w:rsidR="00E525BC">
        <w:t xml:space="preserve"> [1]</w:t>
      </w:r>
    </w:p>
    <w:p w14:paraId="26CFC813" w14:textId="6AF168E0" w:rsidR="00E21E41" w:rsidRDefault="00E21E41" w:rsidP="00DF31FB">
      <w:pPr>
        <w:pStyle w:val="ListParagraph"/>
        <w:numPr>
          <w:ilvl w:val="4"/>
          <w:numId w:val="9"/>
        </w:numPr>
        <w:ind w:left="864"/>
      </w:pPr>
      <w:r>
        <w:t>The player may receive a card</w:t>
      </w:r>
      <w:r w:rsidR="00E525BC">
        <w:t xml:space="preserve"> [1]</w:t>
      </w:r>
    </w:p>
    <w:p w14:paraId="4487FBFA" w14:textId="4A513B4E" w:rsidR="00E21E41" w:rsidRDefault="00E21E41" w:rsidP="00DF31FB">
      <w:pPr>
        <w:pStyle w:val="ListParagraph"/>
        <w:numPr>
          <w:ilvl w:val="5"/>
          <w:numId w:val="9"/>
        </w:numPr>
        <w:ind w:left="1080"/>
      </w:pPr>
      <w:r>
        <w:t>The player must attack and capture a territory</w:t>
      </w:r>
      <w:r w:rsidR="00E525BC">
        <w:t xml:space="preserve"> [1]</w:t>
      </w:r>
    </w:p>
    <w:p w14:paraId="50558908" w14:textId="1A8915C3" w:rsidR="00A9419F" w:rsidRDefault="00A9419F" w:rsidP="00DF31FB">
      <w:pPr>
        <w:pStyle w:val="ListParagraph"/>
        <w:numPr>
          <w:ilvl w:val="3"/>
          <w:numId w:val="9"/>
        </w:numPr>
        <w:ind w:left="648"/>
      </w:pPr>
      <w:r>
        <w:t>Moving units</w:t>
      </w:r>
    </w:p>
    <w:p w14:paraId="62829509" w14:textId="295D08C3" w:rsidR="00123A4F" w:rsidRDefault="00E21E41" w:rsidP="00DF31FB">
      <w:pPr>
        <w:pStyle w:val="ListParagraph"/>
        <w:numPr>
          <w:ilvl w:val="4"/>
          <w:numId w:val="9"/>
        </w:numPr>
        <w:ind w:left="864"/>
      </w:pPr>
      <w:r>
        <w:t>The player may move any number of units</w:t>
      </w:r>
      <w:r w:rsidR="00E525BC">
        <w:t xml:space="preserve"> [1]</w:t>
      </w:r>
    </w:p>
    <w:p w14:paraId="5DE61716" w14:textId="7125EA1E" w:rsidR="00123A4F" w:rsidRDefault="00123A4F" w:rsidP="00DF31FB">
      <w:pPr>
        <w:pStyle w:val="ListParagraph"/>
        <w:numPr>
          <w:ilvl w:val="5"/>
          <w:numId w:val="9"/>
        </w:numPr>
        <w:ind w:left="1080"/>
      </w:pPr>
      <w:r>
        <w:t>The player is prompted if they want to move units</w:t>
      </w:r>
      <w:r w:rsidR="00E525BC">
        <w:t xml:space="preserve"> [1]</w:t>
      </w:r>
    </w:p>
    <w:p w14:paraId="4DE86D58" w14:textId="56937376" w:rsidR="00E21E41" w:rsidRDefault="00E21E41" w:rsidP="00DF31FB">
      <w:pPr>
        <w:pStyle w:val="ListParagraph"/>
        <w:numPr>
          <w:ilvl w:val="6"/>
          <w:numId w:val="9"/>
        </w:numPr>
        <w:ind w:left="1296"/>
      </w:pPr>
      <w:r>
        <w:t>It must be from one territory they control to another territory they control</w:t>
      </w:r>
      <w:r w:rsidR="00E525BC">
        <w:t xml:space="preserve"> [1]</w:t>
      </w:r>
    </w:p>
    <w:p w14:paraId="6D1B2BC2" w14:textId="71C16BBA" w:rsidR="00123A4F" w:rsidRDefault="00123A4F" w:rsidP="00DF31FB">
      <w:pPr>
        <w:pStyle w:val="ListParagraph"/>
        <w:numPr>
          <w:ilvl w:val="6"/>
          <w:numId w:val="9"/>
        </w:numPr>
        <w:ind w:left="1296"/>
      </w:pPr>
      <w:r>
        <w:t>The player is prompted for what territory to move units from</w:t>
      </w:r>
      <w:r w:rsidR="00E525BC">
        <w:t xml:space="preserve"> [1]</w:t>
      </w:r>
    </w:p>
    <w:p w14:paraId="18D629D7" w14:textId="244EB40F" w:rsidR="00123A4F" w:rsidRDefault="00123A4F" w:rsidP="00DF31FB">
      <w:pPr>
        <w:pStyle w:val="ListParagraph"/>
        <w:numPr>
          <w:ilvl w:val="7"/>
          <w:numId w:val="9"/>
        </w:numPr>
        <w:ind w:left="1512"/>
      </w:pPr>
      <w:r>
        <w:t>The system validates that the player owns that territory</w:t>
      </w:r>
      <w:r w:rsidR="00E525BC">
        <w:t xml:space="preserve"> [1]</w:t>
      </w:r>
    </w:p>
    <w:p w14:paraId="09031E08" w14:textId="7A5E7618" w:rsidR="00123A4F" w:rsidRDefault="00123A4F" w:rsidP="00DF31FB">
      <w:pPr>
        <w:pStyle w:val="ListParagraph"/>
        <w:numPr>
          <w:ilvl w:val="6"/>
          <w:numId w:val="9"/>
        </w:numPr>
        <w:ind w:left="1296"/>
      </w:pPr>
      <w:r>
        <w:t>The player is prompted for what territory to move units to</w:t>
      </w:r>
      <w:r w:rsidR="00E525BC">
        <w:t xml:space="preserve"> [1]</w:t>
      </w:r>
    </w:p>
    <w:p w14:paraId="6DF9D8B8" w14:textId="14E55DF9" w:rsidR="00123A4F" w:rsidRDefault="00123A4F" w:rsidP="00DF31FB">
      <w:pPr>
        <w:pStyle w:val="ListParagraph"/>
        <w:numPr>
          <w:ilvl w:val="7"/>
          <w:numId w:val="9"/>
        </w:numPr>
        <w:ind w:left="1512"/>
      </w:pPr>
      <w:r>
        <w:t>The system validates that the player owns that territory</w:t>
      </w:r>
      <w:r w:rsidR="00E525BC">
        <w:t xml:space="preserve"> [1]</w:t>
      </w:r>
    </w:p>
    <w:p w14:paraId="4BD34361" w14:textId="3E52D89F" w:rsidR="00123A4F" w:rsidRDefault="00123A4F" w:rsidP="00DF31FB">
      <w:pPr>
        <w:pStyle w:val="ListParagraph"/>
        <w:numPr>
          <w:ilvl w:val="7"/>
          <w:numId w:val="9"/>
        </w:numPr>
        <w:ind w:left="1512"/>
      </w:pPr>
      <w:r>
        <w:t>The system validates that the two territories are adjacent</w:t>
      </w:r>
      <w:r w:rsidR="00E525BC">
        <w:t xml:space="preserve"> [1]</w:t>
      </w:r>
    </w:p>
    <w:p w14:paraId="16F6BEEB" w14:textId="0B4D2A53" w:rsidR="00123A4F" w:rsidRDefault="00123A4F" w:rsidP="00DF31FB">
      <w:pPr>
        <w:pStyle w:val="ListParagraph"/>
        <w:numPr>
          <w:ilvl w:val="6"/>
          <w:numId w:val="9"/>
        </w:numPr>
        <w:ind w:left="1296"/>
      </w:pPr>
      <w:r>
        <w:t>The player is prompted for how many units to move</w:t>
      </w:r>
      <w:r w:rsidR="00E525BC">
        <w:t xml:space="preserve"> [1]</w:t>
      </w:r>
    </w:p>
    <w:p w14:paraId="648F9641" w14:textId="2A5D6E79" w:rsidR="00E21E41" w:rsidRDefault="00C151A8" w:rsidP="00DF31FB">
      <w:pPr>
        <w:pStyle w:val="ListParagraph"/>
        <w:numPr>
          <w:ilvl w:val="7"/>
          <w:numId w:val="9"/>
        </w:numPr>
        <w:ind w:left="1512"/>
      </w:pPr>
      <w:r>
        <w:t>The system validates that there will still be at least 1 unit in the territory units are being moved from after the move.</w:t>
      </w:r>
      <w:r w:rsidR="00E525BC">
        <w:t xml:space="preserve"> [1]</w:t>
      </w:r>
    </w:p>
    <w:p w14:paraId="71BB2A78" w14:textId="5D63D3E6" w:rsidR="00E21E41" w:rsidRDefault="00E21E41" w:rsidP="00DF31FB">
      <w:pPr>
        <w:pStyle w:val="ListParagraph"/>
        <w:numPr>
          <w:ilvl w:val="6"/>
          <w:numId w:val="9"/>
        </w:numPr>
        <w:ind w:left="1296"/>
      </w:pPr>
      <w:r>
        <w:t>They may only do this for one territory.</w:t>
      </w:r>
      <w:r w:rsidR="00E525BC">
        <w:t xml:space="preserve"> [1]</w:t>
      </w:r>
    </w:p>
    <w:p w14:paraId="60B58472" w14:textId="59C50462" w:rsidR="00A9419F" w:rsidRDefault="00A9419F" w:rsidP="00DF31FB">
      <w:pPr>
        <w:pStyle w:val="ListParagraph"/>
        <w:numPr>
          <w:ilvl w:val="1"/>
          <w:numId w:val="9"/>
        </w:numPr>
        <w:ind w:left="216"/>
      </w:pPr>
      <w:r>
        <w:t>The game ends when one player owns every territory on the map.</w:t>
      </w:r>
      <w:r w:rsidR="00E525BC">
        <w:t xml:space="preserve"> [1]</w:t>
      </w:r>
    </w:p>
    <w:p w14:paraId="72419BE0" w14:textId="7645F7AB" w:rsidR="00C151A8" w:rsidRDefault="00C151A8" w:rsidP="00DF31FB">
      <w:pPr>
        <w:pStyle w:val="ListParagraph"/>
        <w:numPr>
          <w:ilvl w:val="2"/>
          <w:numId w:val="9"/>
        </w:numPr>
        <w:ind w:left="432"/>
      </w:pPr>
      <w:r>
        <w:t>The system checks to see how many territories each player owns</w:t>
      </w:r>
      <w:r w:rsidR="00E525BC">
        <w:t xml:space="preserve"> [1]</w:t>
      </w:r>
    </w:p>
    <w:p w14:paraId="1A11541D" w14:textId="753B53AE" w:rsidR="00C151A8" w:rsidRDefault="00C151A8" w:rsidP="00DF31FB">
      <w:pPr>
        <w:pStyle w:val="ListParagraph"/>
        <w:numPr>
          <w:ilvl w:val="3"/>
          <w:numId w:val="9"/>
        </w:numPr>
        <w:ind w:left="648"/>
      </w:pPr>
      <w:r>
        <w:t>If a player doesn’t own any territories, they are removed from the play order</w:t>
      </w:r>
      <w:r w:rsidR="00E525BC">
        <w:t xml:space="preserve"> [1]</w:t>
      </w:r>
    </w:p>
    <w:p w14:paraId="4C58271C" w14:textId="00061E18" w:rsidR="00C151A8" w:rsidRDefault="00C151A8" w:rsidP="00DF31FB">
      <w:pPr>
        <w:pStyle w:val="ListParagraph"/>
        <w:numPr>
          <w:ilvl w:val="4"/>
          <w:numId w:val="9"/>
        </w:numPr>
        <w:ind w:left="864"/>
      </w:pPr>
      <w:r>
        <w:t>If there is only one player in play order, they win</w:t>
      </w:r>
      <w:r w:rsidR="00E525BC">
        <w:t xml:space="preserve"> [1]</w:t>
      </w:r>
    </w:p>
    <w:p w14:paraId="65B9AC65" w14:textId="05BD3725" w:rsidR="00C151A8" w:rsidRDefault="00C151A8" w:rsidP="00DF31FB">
      <w:pPr>
        <w:pStyle w:val="ListParagraph"/>
        <w:numPr>
          <w:ilvl w:val="5"/>
          <w:numId w:val="9"/>
        </w:numPr>
        <w:ind w:left="1080"/>
      </w:pPr>
      <w:bookmarkStart w:id="13" w:name="_Ref1826535"/>
      <w:r>
        <w:t>The users are shown:</w:t>
      </w:r>
      <w:r w:rsidR="00E525BC">
        <w:t xml:space="preserve"> [1]</w:t>
      </w:r>
      <w:bookmarkEnd w:id="13"/>
    </w:p>
    <w:p w14:paraId="49641F80" w14:textId="46F9314D" w:rsidR="00C151A8" w:rsidRDefault="00C151A8" w:rsidP="00DF31FB">
      <w:pPr>
        <w:pStyle w:val="ListParagraph"/>
        <w:numPr>
          <w:ilvl w:val="6"/>
          <w:numId w:val="9"/>
        </w:numPr>
        <w:ind w:left="1296"/>
      </w:pPr>
      <w:r>
        <w:t>The winning player</w:t>
      </w:r>
      <w:r w:rsidR="00E525BC">
        <w:t xml:space="preserve"> [1]</w:t>
      </w:r>
    </w:p>
    <w:p w14:paraId="58F28220" w14:textId="72975845" w:rsidR="00C151A8" w:rsidRDefault="00C151A8" w:rsidP="00DF31FB">
      <w:pPr>
        <w:pStyle w:val="ListParagraph"/>
        <w:numPr>
          <w:ilvl w:val="6"/>
          <w:numId w:val="9"/>
        </w:numPr>
        <w:ind w:left="1296"/>
      </w:pPr>
      <w:r>
        <w:t>Time it took to win</w:t>
      </w:r>
      <w:r w:rsidR="00E525BC">
        <w:t xml:space="preserve"> [3]</w:t>
      </w:r>
    </w:p>
    <w:p w14:paraId="1DC9DFF4" w14:textId="43230006" w:rsidR="00C151A8" w:rsidRDefault="00C151A8" w:rsidP="00DF31FB">
      <w:pPr>
        <w:pStyle w:val="ListParagraph"/>
        <w:numPr>
          <w:ilvl w:val="6"/>
          <w:numId w:val="9"/>
        </w:numPr>
        <w:ind w:left="1296"/>
      </w:pPr>
      <w:r>
        <w:t>Number of units owned by each player</w:t>
      </w:r>
      <w:r w:rsidR="00E525BC">
        <w:t xml:space="preserve"> [3]</w:t>
      </w:r>
    </w:p>
    <w:p w14:paraId="225654EB" w14:textId="73F4B33A" w:rsidR="00C151A8" w:rsidRDefault="00C151A8" w:rsidP="00DF31FB">
      <w:pPr>
        <w:pStyle w:val="ListParagraph"/>
        <w:numPr>
          <w:ilvl w:val="6"/>
          <w:numId w:val="9"/>
        </w:numPr>
        <w:ind w:left="1296"/>
      </w:pPr>
      <w:r>
        <w:t>Number of units killed</w:t>
      </w:r>
      <w:r w:rsidR="00E525BC">
        <w:t xml:space="preserve"> by each player [3]</w:t>
      </w:r>
    </w:p>
    <w:p w14:paraId="572A49D0" w14:textId="0C5E8709" w:rsidR="003F66D9" w:rsidRPr="006837F2" w:rsidRDefault="00DF31FB" w:rsidP="006837F2">
      <w:pPr>
        <w:rPr>
          <w:b/>
        </w:rPr>
      </w:pPr>
      <w:bookmarkStart w:id="14" w:name="_Toc1900398"/>
      <w:r w:rsidRPr="006837F2">
        <w:rPr>
          <w:b/>
        </w:rPr>
        <w:lastRenderedPageBreak/>
        <w:t>User Interaction Behaviors</w:t>
      </w:r>
      <w:bookmarkEnd w:id="14"/>
    </w:p>
    <w:p w14:paraId="3BB5A5AA" w14:textId="738CA61F" w:rsidR="003F66D9" w:rsidRDefault="003F66D9" w:rsidP="004528B9">
      <w:pPr>
        <w:pStyle w:val="ListParagraph"/>
        <w:numPr>
          <w:ilvl w:val="0"/>
          <w:numId w:val="12"/>
        </w:numPr>
      </w:pPr>
      <w:r>
        <w:t>The user will interact with the application through GUI’s</w:t>
      </w:r>
    </w:p>
    <w:p w14:paraId="75CDD8A3" w14:textId="20F64E32" w:rsidR="003F66D9" w:rsidRDefault="003F66D9" w:rsidP="003F66D9">
      <w:pPr>
        <w:pStyle w:val="ListParagraph"/>
        <w:numPr>
          <w:ilvl w:val="1"/>
          <w:numId w:val="12"/>
        </w:numPr>
      </w:pPr>
      <w:r>
        <w:t>There will be multiple GUI’s</w:t>
      </w:r>
    </w:p>
    <w:p w14:paraId="24229F78" w14:textId="59288630" w:rsidR="003F66D9" w:rsidRDefault="003F66D9" w:rsidP="003F66D9">
      <w:pPr>
        <w:pStyle w:val="ListParagraph"/>
        <w:numPr>
          <w:ilvl w:val="2"/>
          <w:numId w:val="12"/>
        </w:numPr>
      </w:pPr>
      <w:r>
        <w:t>All GUI’s will use a common view interface</w:t>
      </w:r>
    </w:p>
    <w:p w14:paraId="02B0CBA3" w14:textId="34948F01" w:rsidR="003F66D9" w:rsidRDefault="003F66D9" w:rsidP="003F66D9">
      <w:pPr>
        <w:pStyle w:val="ListParagraph"/>
        <w:numPr>
          <w:ilvl w:val="2"/>
          <w:numId w:val="12"/>
        </w:numPr>
      </w:pPr>
      <w:r>
        <w:t>The GUI will change based off what the user is doing.</w:t>
      </w:r>
    </w:p>
    <w:p w14:paraId="423EE3C4" w14:textId="6B414140" w:rsidR="003F66D9" w:rsidRDefault="003F66D9" w:rsidP="003F66D9">
      <w:pPr>
        <w:pStyle w:val="ListParagraph"/>
        <w:numPr>
          <w:ilvl w:val="3"/>
          <w:numId w:val="12"/>
        </w:numPr>
      </w:pPr>
      <w:r>
        <w:t>Main menu GUI for when the user first starts the game</w:t>
      </w:r>
    </w:p>
    <w:p w14:paraId="41713188" w14:textId="26BD9227" w:rsidR="003F66D9" w:rsidRDefault="003F66D9" w:rsidP="003F66D9">
      <w:pPr>
        <w:pStyle w:val="ListParagraph"/>
        <w:numPr>
          <w:ilvl w:val="3"/>
          <w:numId w:val="12"/>
        </w:numPr>
      </w:pPr>
      <w:r>
        <w:t xml:space="preserve">Main GUI for when the user(s) </w:t>
      </w:r>
      <w:proofErr w:type="gramStart"/>
      <w:r>
        <w:t>are</w:t>
      </w:r>
      <w:proofErr w:type="gramEnd"/>
      <w:r>
        <w:t xml:space="preserve"> playing the game</w:t>
      </w:r>
    </w:p>
    <w:p w14:paraId="519C9D6F" w14:textId="27C4CC86" w:rsidR="003F66D9" w:rsidRDefault="003F66D9" w:rsidP="003F66D9">
      <w:pPr>
        <w:pStyle w:val="ListParagraph"/>
        <w:numPr>
          <w:ilvl w:val="3"/>
          <w:numId w:val="12"/>
        </w:numPr>
      </w:pPr>
      <w:r>
        <w:t>End Game GUI for when the user(s) finish the game</w:t>
      </w:r>
    </w:p>
    <w:p w14:paraId="10F10299" w14:textId="216F08E9" w:rsidR="003624C9" w:rsidRDefault="003624C9" w:rsidP="004528B9">
      <w:pPr>
        <w:pStyle w:val="ListParagraph"/>
        <w:numPr>
          <w:ilvl w:val="0"/>
          <w:numId w:val="12"/>
        </w:numPr>
      </w:pPr>
      <w:r>
        <w:t>The Main Menu GUI</w:t>
      </w:r>
    </w:p>
    <w:p w14:paraId="084887D3" w14:textId="7B64621D" w:rsidR="003624C9" w:rsidRDefault="003624C9" w:rsidP="003624C9">
      <w:pPr>
        <w:pStyle w:val="ListParagraph"/>
        <w:numPr>
          <w:ilvl w:val="1"/>
          <w:numId w:val="12"/>
        </w:numPr>
      </w:pPr>
      <w:r>
        <w:t>This GUI is displayed with the App is first launched</w:t>
      </w:r>
    </w:p>
    <w:p w14:paraId="5514E34D" w14:textId="4B57BB66" w:rsidR="003624C9" w:rsidRDefault="003624C9" w:rsidP="003624C9">
      <w:pPr>
        <w:pStyle w:val="ListParagraph"/>
        <w:numPr>
          <w:ilvl w:val="2"/>
          <w:numId w:val="12"/>
        </w:numPr>
      </w:pPr>
      <w:r>
        <w:t>This GUI displays options to:</w:t>
      </w:r>
    </w:p>
    <w:p w14:paraId="0119DF51" w14:textId="77777777" w:rsidR="003624C9" w:rsidRDefault="003624C9" w:rsidP="003624C9">
      <w:pPr>
        <w:pStyle w:val="ListParagraph"/>
        <w:numPr>
          <w:ilvl w:val="3"/>
          <w:numId w:val="12"/>
        </w:numPr>
      </w:pPr>
      <w:r>
        <w:t>Exit the application</w:t>
      </w:r>
    </w:p>
    <w:p w14:paraId="5898D2EF" w14:textId="77777777" w:rsidR="003624C9" w:rsidRDefault="003624C9" w:rsidP="003624C9">
      <w:pPr>
        <w:pStyle w:val="ListParagraph"/>
        <w:numPr>
          <w:ilvl w:val="3"/>
          <w:numId w:val="12"/>
        </w:numPr>
      </w:pPr>
      <w:r>
        <w:t xml:space="preserve">Start a new game (See </w:t>
      </w:r>
      <w:r w:rsidRPr="003624C9">
        <w:t>Creation, Importing, and Data Storage Behaviors</w:t>
      </w:r>
      <w:r>
        <w:t xml:space="preserve"> </w:t>
      </w:r>
      <w:r w:rsidRPr="003624C9">
        <w:rPr>
          <w:color w:val="1A7A10"/>
        </w:rPr>
        <w:fldChar w:fldCharType="begin"/>
      </w:r>
      <w:r w:rsidRPr="003624C9">
        <w:rPr>
          <w:color w:val="1A7A10"/>
        </w:rPr>
        <w:instrText xml:space="preserve"> REF _Ref1826656 \w \h </w:instrText>
      </w:r>
      <w:r w:rsidRPr="003624C9">
        <w:rPr>
          <w:color w:val="1A7A10"/>
        </w:rPr>
      </w:r>
      <w:r w:rsidRPr="003624C9">
        <w:rPr>
          <w:color w:val="1A7A10"/>
        </w:rPr>
        <w:fldChar w:fldCharType="separate"/>
      </w:r>
      <w:r w:rsidRPr="003624C9">
        <w:rPr>
          <w:color w:val="1A7A10"/>
        </w:rPr>
        <w:t>1</w:t>
      </w:r>
      <w:r w:rsidRPr="003624C9">
        <w:rPr>
          <w:color w:val="1A7A10"/>
        </w:rPr>
        <w:fldChar w:fldCharType="end"/>
      </w:r>
      <w:r>
        <w:t>)</w:t>
      </w:r>
    </w:p>
    <w:p w14:paraId="757EACCA" w14:textId="25AC0B18" w:rsidR="003624C9" w:rsidRDefault="003624C9" w:rsidP="003624C9">
      <w:pPr>
        <w:pStyle w:val="ListParagraph"/>
        <w:numPr>
          <w:ilvl w:val="3"/>
          <w:numId w:val="12"/>
        </w:numPr>
      </w:pPr>
      <w:r>
        <w:t xml:space="preserve">Load an existing game (See Creation, Importing and Data Storage Behaviors </w:t>
      </w:r>
      <w:r w:rsidRPr="003624C9">
        <w:rPr>
          <w:color w:val="1A7A10"/>
        </w:rPr>
        <w:fldChar w:fldCharType="begin"/>
      </w:r>
      <w:r w:rsidRPr="003624C9">
        <w:rPr>
          <w:color w:val="1A7A10"/>
        </w:rPr>
        <w:instrText xml:space="preserve"> REF _Ref1826707 \w \h </w:instrText>
      </w:r>
      <w:r w:rsidRPr="003624C9">
        <w:rPr>
          <w:color w:val="1A7A10"/>
        </w:rPr>
      </w:r>
      <w:r w:rsidRPr="003624C9">
        <w:rPr>
          <w:color w:val="1A7A10"/>
        </w:rPr>
        <w:fldChar w:fldCharType="separate"/>
      </w:r>
      <w:r w:rsidRPr="003624C9">
        <w:rPr>
          <w:color w:val="1A7A10"/>
        </w:rPr>
        <w:t>2</w:t>
      </w:r>
      <w:r w:rsidRPr="003624C9">
        <w:rPr>
          <w:color w:val="1A7A10"/>
        </w:rPr>
        <w:fldChar w:fldCharType="end"/>
      </w:r>
      <w:r>
        <w:t>)</w:t>
      </w:r>
    </w:p>
    <w:p w14:paraId="189B61D9" w14:textId="523D3397" w:rsidR="00DF31FB" w:rsidRDefault="00E86EA5" w:rsidP="004528B9">
      <w:pPr>
        <w:pStyle w:val="ListParagraph"/>
        <w:numPr>
          <w:ilvl w:val="0"/>
          <w:numId w:val="12"/>
        </w:numPr>
      </w:pPr>
      <w:r>
        <w:t>The main game GUI</w:t>
      </w:r>
    </w:p>
    <w:p w14:paraId="53D53808" w14:textId="46A100E2" w:rsidR="00E86EA5" w:rsidRDefault="00E86EA5" w:rsidP="00E86EA5">
      <w:pPr>
        <w:pStyle w:val="ListParagraph"/>
        <w:numPr>
          <w:ilvl w:val="1"/>
          <w:numId w:val="12"/>
        </w:numPr>
      </w:pPr>
      <w:r>
        <w:t>This GUI is used for the majority of the game</w:t>
      </w:r>
    </w:p>
    <w:p w14:paraId="3E25789D" w14:textId="7FF1B92E" w:rsidR="004528B9" w:rsidRDefault="00E86EA5" w:rsidP="004528B9">
      <w:pPr>
        <w:pStyle w:val="ListParagraph"/>
        <w:numPr>
          <w:ilvl w:val="1"/>
          <w:numId w:val="12"/>
        </w:numPr>
      </w:pPr>
      <w:proofErr w:type="gramStart"/>
      <w:r>
        <w:t xml:space="preserve">This </w:t>
      </w:r>
      <w:r w:rsidR="004528B9">
        <w:t xml:space="preserve"> GUI</w:t>
      </w:r>
      <w:proofErr w:type="gramEnd"/>
      <w:r w:rsidR="004528B9">
        <w:t xml:space="preserve"> is Split into multiple areas</w:t>
      </w:r>
    </w:p>
    <w:p w14:paraId="081A9577" w14:textId="1D58E168" w:rsidR="004528B9" w:rsidRDefault="004528B9" w:rsidP="004528B9">
      <w:pPr>
        <w:pStyle w:val="ListParagraph"/>
        <w:numPr>
          <w:ilvl w:val="2"/>
          <w:numId w:val="12"/>
        </w:numPr>
      </w:pPr>
      <w:r>
        <w:t>An application control area</w:t>
      </w:r>
    </w:p>
    <w:p w14:paraId="75CC0A01" w14:textId="3DB921BF" w:rsidR="004528B9" w:rsidRDefault="004528B9" w:rsidP="004528B9">
      <w:pPr>
        <w:pStyle w:val="ListParagraph"/>
        <w:numPr>
          <w:ilvl w:val="3"/>
          <w:numId w:val="12"/>
        </w:numPr>
      </w:pPr>
      <w:r>
        <w:t>Located on the top of the window</w:t>
      </w:r>
    </w:p>
    <w:p w14:paraId="025067D8" w14:textId="1DBC51FC" w:rsidR="004528B9" w:rsidRDefault="004528B9" w:rsidP="004528B9">
      <w:pPr>
        <w:pStyle w:val="ListParagraph"/>
        <w:numPr>
          <w:ilvl w:val="3"/>
          <w:numId w:val="12"/>
        </w:numPr>
      </w:pPr>
      <w:r>
        <w:t>Allows the user to save the game</w:t>
      </w:r>
    </w:p>
    <w:p w14:paraId="5CA1FC86" w14:textId="38B8444F" w:rsidR="004528B9" w:rsidRDefault="004528B9" w:rsidP="004528B9">
      <w:pPr>
        <w:pStyle w:val="ListParagraph"/>
        <w:numPr>
          <w:ilvl w:val="3"/>
          <w:numId w:val="12"/>
        </w:numPr>
      </w:pPr>
      <w:r>
        <w:t>Allows the user to exit the game</w:t>
      </w:r>
    </w:p>
    <w:p w14:paraId="10214C90" w14:textId="0EC02155" w:rsidR="004528B9" w:rsidRDefault="004528B9" w:rsidP="004528B9">
      <w:pPr>
        <w:pStyle w:val="ListParagraph"/>
        <w:numPr>
          <w:ilvl w:val="3"/>
          <w:numId w:val="12"/>
        </w:numPr>
      </w:pPr>
      <w:r>
        <w:t>Allows the user to return to the main menu</w:t>
      </w:r>
    </w:p>
    <w:p w14:paraId="7BCB6928" w14:textId="6688AD06" w:rsidR="004528B9" w:rsidRDefault="004528B9" w:rsidP="004528B9">
      <w:pPr>
        <w:pStyle w:val="ListParagraph"/>
        <w:numPr>
          <w:ilvl w:val="2"/>
          <w:numId w:val="12"/>
        </w:numPr>
      </w:pPr>
      <w:r>
        <w:t>An additional information area</w:t>
      </w:r>
      <w:r w:rsidR="00A029A2">
        <w:t xml:space="preserve"> (AIA)</w:t>
      </w:r>
    </w:p>
    <w:p w14:paraId="24C057A0" w14:textId="6C67B745" w:rsidR="004528B9" w:rsidRDefault="004528B9" w:rsidP="004528B9">
      <w:pPr>
        <w:pStyle w:val="ListParagraph"/>
        <w:numPr>
          <w:ilvl w:val="3"/>
          <w:numId w:val="12"/>
        </w:numPr>
      </w:pPr>
      <w:r>
        <w:t>Located at the bottom of the window</w:t>
      </w:r>
    </w:p>
    <w:p w14:paraId="61EEC561" w14:textId="7BF11941" w:rsidR="004528B9" w:rsidRDefault="004528B9" w:rsidP="004528B9">
      <w:pPr>
        <w:pStyle w:val="ListParagraph"/>
        <w:numPr>
          <w:ilvl w:val="3"/>
          <w:numId w:val="12"/>
        </w:numPr>
      </w:pPr>
      <w:r>
        <w:t>Displays context-based information</w:t>
      </w:r>
    </w:p>
    <w:p w14:paraId="6B62D8CF" w14:textId="6FD3B3B9" w:rsidR="004528B9" w:rsidRDefault="004528B9" w:rsidP="004528B9">
      <w:pPr>
        <w:pStyle w:val="ListParagraph"/>
        <w:numPr>
          <w:ilvl w:val="4"/>
          <w:numId w:val="12"/>
        </w:numPr>
      </w:pPr>
      <w:r>
        <w:t xml:space="preserve">Context is derived from the </w:t>
      </w:r>
      <w:r w:rsidR="00E86EA5">
        <w:t>user’s</w:t>
      </w:r>
      <w:r>
        <w:t xml:space="preserve"> interaction in the main area</w:t>
      </w:r>
    </w:p>
    <w:p w14:paraId="4A9FF85D" w14:textId="6475EB04" w:rsidR="004528B9" w:rsidRDefault="004528B9" w:rsidP="004528B9">
      <w:pPr>
        <w:pStyle w:val="ListParagraph"/>
        <w:numPr>
          <w:ilvl w:val="2"/>
          <w:numId w:val="12"/>
        </w:numPr>
      </w:pPr>
      <w:r>
        <w:t>A main area</w:t>
      </w:r>
    </w:p>
    <w:p w14:paraId="1AC5D66A" w14:textId="4D584B83" w:rsidR="004528B9" w:rsidRDefault="004528B9" w:rsidP="004528B9">
      <w:pPr>
        <w:pStyle w:val="ListParagraph"/>
        <w:numPr>
          <w:ilvl w:val="3"/>
          <w:numId w:val="12"/>
        </w:numPr>
      </w:pPr>
      <w:r>
        <w:t>This section is where most of the information will be presented</w:t>
      </w:r>
    </w:p>
    <w:p w14:paraId="4F55D208" w14:textId="1E3B9D35" w:rsidR="004528B9" w:rsidRDefault="004528B9" w:rsidP="004528B9">
      <w:pPr>
        <w:pStyle w:val="ListParagraph"/>
        <w:numPr>
          <w:ilvl w:val="4"/>
          <w:numId w:val="12"/>
        </w:numPr>
      </w:pPr>
      <w:r>
        <w:t>This section will display a map</w:t>
      </w:r>
    </w:p>
    <w:p w14:paraId="700ACA20" w14:textId="6EB9C99E" w:rsidR="004528B9" w:rsidRDefault="004528B9" w:rsidP="004528B9">
      <w:pPr>
        <w:pStyle w:val="ListParagraph"/>
        <w:numPr>
          <w:ilvl w:val="5"/>
          <w:numId w:val="12"/>
        </w:numPr>
      </w:pPr>
      <w:r>
        <w:t>The map will contain all the countries</w:t>
      </w:r>
    </w:p>
    <w:p w14:paraId="6878965A" w14:textId="723D63E1" w:rsidR="004528B9" w:rsidRDefault="004528B9" w:rsidP="004528B9">
      <w:pPr>
        <w:pStyle w:val="ListParagraph"/>
        <w:numPr>
          <w:ilvl w:val="6"/>
          <w:numId w:val="12"/>
        </w:numPr>
      </w:pPr>
      <w:r>
        <w:t>The countries will contain all the territories</w:t>
      </w:r>
    </w:p>
    <w:p w14:paraId="382DAF2B" w14:textId="4C182BBE" w:rsidR="004528B9" w:rsidRDefault="004528B9" w:rsidP="004528B9">
      <w:pPr>
        <w:pStyle w:val="ListParagraph"/>
        <w:numPr>
          <w:ilvl w:val="7"/>
          <w:numId w:val="12"/>
        </w:numPr>
      </w:pPr>
      <w:r>
        <w:t>The territories will display their owners</w:t>
      </w:r>
    </w:p>
    <w:p w14:paraId="565304AB" w14:textId="5A230AD6" w:rsidR="004528B9" w:rsidRDefault="004528B9" w:rsidP="004528B9">
      <w:pPr>
        <w:pStyle w:val="ListParagraph"/>
        <w:numPr>
          <w:ilvl w:val="7"/>
          <w:numId w:val="12"/>
        </w:numPr>
      </w:pPr>
      <w:r>
        <w:t>The territories will display a unit count</w:t>
      </w:r>
    </w:p>
    <w:p w14:paraId="0D639B4C" w14:textId="20C238AE" w:rsidR="00072890" w:rsidRDefault="00072890" w:rsidP="00072890">
      <w:pPr>
        <w:pStyle w:val="ListParagraph"/>
        <w:numPr>
          <w:ilvl w:val="4"/>
          <w:numId w:val="12"/>
        </w:numPr>
      </w:pPr>
      <w:r>
        <w:t>This section will also display the players</w:t>
      </w:r>
    </w:p>
    <w:p w14:paraId="56054114" w14:textId="0BFDD61F" w:rsidR="00072890" w:rsidRDefault="00072890" w:rsidP="00072890">
      <w:pPr>
        <w:pStyle w:val="ListParagraph"/>
        <w:numPr>
          <w:ilvl w:val="5"/>
          <w:numId w:val="12"/>
        </w:numPr>
      </w:pPr>
      <w:r>
        <w:t>Each player will be selectable</w:t>
      </w:r>
    </w:p>
    <w:p w14:paraId="240C2D4B" w14:textId="4FEF90E8" w:rsidR="00072890" w:rsidRDefault="00072890" w:rsidP="00072890">
      <w:pPr>
        <w:pStyle w:val="ListParagraph"/>
        <w:numPr>
          <w:ilvl w:val="6"/>
          <w:numId w:val="12"/>
        </w:numPr>
      </w:pPr>
      <w:r>
        <w:t>Upon selection additional information will appear in the additional information area</w:t>
      </w:r>
    </w:p>
    <w:p w14:paraId="3497013A" w14:textId="39490507" w:rsidR="00A029A2" w:rsidRDefault="00A029A2" w:rsidP="00A029A2">
      <w:pPr>
        <w:pStyle w:val="ListParagraph"/>
        <w:numPr>
          <w:ilvl w:val="4"/>
          <w:numId w:val="12"/>
        </w:numPr>
      </w:pPr>
      <w:r>
        <w:t>This section will also display these options:</w:t>
      </w:r>
    </w:p>
    <w:p w14:paraId="4152BBBA" w14:textId="35E0B4B2" w:rsidR="00A029A2" w:rsidRDefault="00A029A2" w:rsidP="00A029A2">
      <w:pPr>
        <w:pStyle w:val="ListParagraph"/>
        <w:numPr>
          <w:ilvl w:val="5"/>
          <w:numId w:val="12"/>
        </w:numPr>
      </w:pPr>
      <w:bookmarkStart w:id="15" w:name="_Ref1825801"/>
      <w:r>
        <w:t>Attack</w:t>
      </w:r>
      <w:bookmarkEnd w:id="15"/>
    </w:p>
    <w:p w14:paraId="53A8B46F" w14:textId="77777777" w:rsidR="00A029A2" w:rsidRDefault="00A029A2" w:rsidP="00A029A2">
      <w:pPr>
        <w:pStyle w:val="ListParagraph"/>
        <w:numPr>
          <w:ilvl w:val="6"/>
          <w:numId w:val="12"/>
        </w:numPr>
      </w:pPr>
      <w:r>
        <w:t>When a player is attacking or defending, it will display:</w:t>
      </w:r>
    </w:p>
    <w:p w14:paraId="0A1EDB39" w14:textId="77777777" w:rsidR="00A029A2" w:rsidRDefault="00A029A2" w:rsidP="00A029A2">
      <w:pPr>
        <w:pStyle w:val="ListParagraph"/>
        <w:numPr>
          <w:ilvl w:val="7"/>
          <w:numId w:val="12"/>
        </w:numPr>
      </w:pPr>
      <w:r>
        <w:t>The options available to the players:</w:t>
      </w:r>
    </w:p>
    <w:p w14:paraId="5CCCC577" w14:textId="77777777" w:rsidR="00A029A2" w:rsidRDefault="00A029A2" w:rsidP="00A029A2">
      <w:pPr>
        <w:pStyle w:val="ListParagraph"/>
        <w:numPr>
          <w:ilvl w:val="8"/>
          <w:numId w:val="12"/>
        </w:numPr>
      </w:pPr>
      <w:r>
        <w:t>How many units to attack/defend with</w:t>
      </w:r>
    </w:p>
    <w:p w14:paraId="36C04311" w14:textId="77777777" w:rsidR="00A029A2" w:rsidRDefault="00A029A2" w:rsidP="00A029A2">
      <w:pPr>
        <w:pStyle w:val="ListParagraph"/>
        <w:numPr>
          <w:ilvl w:val="8"/>
          <w:numId w:val="12"/>
        </w:numPr>
      </w:pPr>
      <w:r>
        <w:t>How many available units the attacker/defender has</w:t>
      </w:r>
    </w:p>
    <w:p w14:paraId="08D9BF0B" w14:textId="486980A6" w:rsidR="00A029A2" w:rsidRDefault="00A029A2" w:rsidP="00A029A2">
      <w:pPr>
        <w:pStyle w:val="ListParagraph"/>
        <w:numPr>
          <w:ilvl w:val="7"/>
          <w:numId w:val="12"/>
        </w:numPr>
      </w:pPr>
      <w:r>
        <w:t xml:space="preserve">The outcome of the battle (See Gameplay Behaviors </w:t>
      </w:r>
      <w:r w:rsidRPr="00A029A2">
        <w:rPr>
          <w:color w:val="1A7A10"/>
        </w:rPr>
        <w:fldChar w:fldCharType="begin"/>
      </w:r>
      <w:r w:rsidRPr="00A029A2">
        <w:rPr>
          <w:color w:val="1A7A10"/>
        </w:rPr>
        <w:instrText xml:space="preserve"> REF _Ref1825284 \w \h </w:instrText>
      </w:r>
      <w:r w:rsidRPr="00A029A2">
        <w:rPr>
          <w:color w:val="1A7A10"/>
        </w:rPr>
      </w:r>
      <w:r w:rsidRPr="00A029A2">
        <w:rPr>
          <w:color w:val="1A7A10"/>
        </w:rPr>
        <w:fldChar w:fldCharType="separate"/>
      </w:r>
      <w:r w:rsidRPr="00A029A2">
        <w:rPr>
          <w:color w:val="1A7A10"/>
        </w:rPr>
        <w:t>1.2.1.3.1.6.3</w:t>
      </w:r>
      <w:r w:rsidRPr="00A029A2">
        <w:rPr>
          <w:color w:val="1A7A10"/>
        </w:rPr>
        <w:fldChar w:fldCharType="end"/>
      </w:r>
      <w:r>
        <w:t>)</w:t>
      </w:r>
    </w:p>
    <w:p w14:paraId="0880E39D" w14:textId="57CEF1EB" w:rsidR="00A029A2" w:rsidRDefault="00A029A2" w:rsidP="00A029A2">
      <w:pPr>
        <w:pStyle w:val="ListParagraph"/>
        <w:numPr>
          <w:ilvl w:val="7"/>
          <w:numId w:val="12"/>
        </w:numPr>
      </w:pPr>
      <w:r>
        <w:t>The option for the attacker to stop attacking</w:t>
      </w:r>
    </w:p>
    <w:p w14:paraId="49E3A00B" w14:textId="3923AFD2" w:rsidR="00A029A2" w:rsidRDefault="00A029A2" w:rsidP="00A029A2">
      <w:pPr>
        <w:pStyle w:val="ListParagraph"/>
        <w:numPr>
          <w:ilvl w:val="5"/>
          <w:numId w:val="12"/>
        </w:numPr>
      </w:pPr>
      <w:r>
        <w:t>Free move</w:t>
      </w:r>
    </w:p>
    <w:p w14:paraId="291CD0E6" w14:textId="3DF43BEE" w:rsidR="00A029A2" w:rsidRDefault="00A029A2" w:rsidP="00A029A2">
      <w:pPr>
        <w:pStyle w:val="ListParagraph"/>
        <w:numPr>
          <w:ilvl w:val="6"/>
          <w:numId w:val="12"/>
        </w:numPr>
      </w:pPr>
      <w:r>
        <w:t>When free moving, it will highlight territories that the active player controls</w:t>
      </w:r>
    </w:p>
    <w:p w14:paraId="697F37DD" w14:textId="5DABFD57" w:rsidR="00A029A2" w:rsidRDefault="00A029A2" w:rsidP="00A029A2">
      <w:pPr>
        <w:pStyle w:val="ListParagraph"/>
        <w:numPr>
          <w:ilvl w:val="5"/>
          <w:numId w:val="12"/>
        </w:numPr>
      </w:pPr>
      <w:r>
        <w:lastRenderedPageBreak/>
        <w:t>End turn</w:t>
      </w:r>
    </w:p>
    <w:p w14:paraId="2A22D151" w14:textId="22923467" w:rsidR="00A029A2" w:rsidRDefault="00A029A2" w:rsidP="00A029A2">
      <w:pPr>
        <w:pStyle w:val="ListParagraph"/>
        <w:numPr>
          <w:ilvl w:val="6"/>
          <w:numId w:val="12"/>
        </w:numPr>
      </w:pPr>
      <w:r>
        <w:t xml:space="preserve">See (Gameplay Behaviors </w:t>
      </w:r>
      <w:r w:rsidRPr="00A029A2">
        <w:rPr>
          <w:color w:val="1A7A10"/>
        </w:rPr>
        <w:fldChar w:fldCharType="begin"/>
      </w:r>
      <w:r w:rsidRPr="00A029A2">
        <w:rPr>
          <w:color w:val="1A7A10"/>
        </w:rPr>
        <w:instrText xml:space="preserve"> REF _Ref1825653 \w \h </w:instrText>
      </w:r>
      <w:r w:rsidRPr="00A029A2">
        <w:rPr>
          <w:color w:val="1A7A10"/>
        </w:rPr>
      </w:r>
      <w:r w:rsidRPr="00A029A2">
        <w:rPr>
          <w:color w:val="1A7A10"/>
        </w:rPr>
        <w:fldChar w:fldCharType="separate"/>
      </w:r>
      <w:r w:rsidRPr="00A029A2">
        <w:rPr>
          <w:color w:val="1A7A10"/>
        </w:rPr>
        <w:t>1.2.1</w:t>
      </w:r>
      <w:r w:rsidRPr="00A029A2">
        <w:rPr>
          <w:color w:val="1A7A10"/>
        </w:rPr>
        <w:fldChar w:fldCharType="end"/>
      </w:r>
      <w:r>
        <w:t xml:space="preserve">) </w:t>
      </w:r>
    </w:p>
    <w:p w14:paraId="3E5A67AC" w14:textId="4957161E" w:rsidR="004528B9" w:rsidRDefault="004528B9" w:rsidP="004528B9">
      <w:pPr>
        <w:pStyle w:val="ListParagraph"/>
        <w:numPr>
          <w:ilvl w:val="3"/>
          <w:numId w:val="12"/>
        </w:numPr>
      </w:pPr>
      <w:r>
        <w:t>Most of the user’s interaction will take place here as well</w:t>
      </w:r>
    </w:p>
    <w:p w14:paraId="2CF8516B" w14:textId="0CD8ACF4" w:rsidR="004528B9" w:rsidRDefault="004528B9" w:rsidP="004528B9">
      <w:pPr>
        <w:pStyle w:val="ListParagraph"/>
        <w:numPr>
          <w:ilvl w:val="4"/>
          <w:numId w:val="12"/>
        </w:numPr>
      </w:pPr>
      <w:r>
        <w:t>Countries and territories will be selectable from the map</w:t>
      </w:r>
    </w:p>
    <w:p w14:paraId="6F6FC9A1" w14:textId="3B51917B" w:rsidR="004528B9" w:rsidRDefault="004528B9" w:rsidP="004528B9">
      <w:pPr>
        <w:pStyle w:val="ListParagraph"/>
        <w:numPr>
          <w:ilvl w:val="5"/>
          <w:numId w:val="12"/>
        </w:numPr>
      </w:pPr>
      <w:r>
        <w:t>The selected item will display additional information in the additional information area</w:t>
      </w:r>
      <w:r w:rsidR="00A029A2">
        <w:t xml:space="preserve"> (AIA)</w:t>
      </w:r>
    </w:p>
    <w:p w14:paraId="678CFC96" w14:textId="2C1C0346" w:rsidR="004528B9" w:rsidRDefault="004528B9" w:rsidP="004528B9">
      <w:pPr>
        <w:pStyle w:val="ListParagraph"/>
        <w:numPr>
          <w:ilvl w:val="6"/>
          <w:numId w:val="12"/>
        </w:numPr>
      </w:pPr>
      <w:r>
        <w:t>For countries</w:t>
      </w:r>
      <w:r w:rsidR="00A029A2">
        <w:t xml:space="preserve"> the </w:t>
      </w:r>
      <w:proofErr w:type="gramStart"/>
      <w:r w:rsidR="00A029A2">
        <w:t>AIA</w:t>
      </w:r>
      <w:r>
        <w:t xml:space="preserve">  will</w:t>
      </w:r>
      <w:proofErr w:type="gramEnd"/>
      <w:r>
        <w:t xml:space="preserve"> display:</w:t>
      </w:r>
    </w:p>
    <w:p w14:paraId="2C86129D" w14:textId="1C50EBB0" w:rsidR="004528B9" w:rsidRDefault="004528B9" w:rsidP="004528B9">
      <w:pPr>
        <w:pStyle w:val="ListParagraph"/>
        <w:numPr>
          <w:ilvl w:val="7"/>
          <w:numId w:val="12"/>
        </w:numPr>
      </w:pPr>
      <w:r>
        <w:t>Territory count</w:t>
      </w:r>
    </w:p>
    <w:p w14:paraId="676E8C09" w14:textId="5DDAD135" w:rsidR="004528B9" w:rsidRDefault="004528B9" w:rsidP="004528B9">
      <w:pPr>
        <w:pStyle w:val="ListParagraph"/>
        <w:numPr>
          <w:ilvl w:val="7"/>
          <w:numId w:val="12"/>
        </w:numPr>
      </w:pPr>
      <w:r>
        <w:t>Unit bonus for owning the country</w:t>
      </w:r>
    </w:p>
    <w:p w14:paraId="2E98B852" w14:textId="575EC83F" w:rsidR="004528B9" w:rsidRDefault="004528B9" w:rsidP="004528B9">
      <w:pPr>
        <w:pStyle w:val="ListParagraph"/>
        <w:numPr>
          <w:ilvl w:val="7"/>
          <w:numId w:val="12"/>
        </w:numPr>
      </w:pPr>
      <w:r>
        <w:t>A percentage breakdown based on which players own territories in the country</w:t>
      </w:r>
    </w:p>
    <w:p w14:paraId="6A34FF89" w14:textId="4A2D27DC" w:rsidR="004528B9" w:rsidRDefault="004528B9" w:rsidP="004528B9">
      <w:pPr>
        <w:pStyle w:val="ListParagraph"/>
        <w:numPr>
          <w:ilvl w:val="7"/>
          <w:numId w:val="12"/>
        </w:numPr>
      </w:pPr>
      <w:r>
        <w:t>Fun facts about the country [3]</w:t>
      </w:r>
    </w:p>
    <w:p w14:paraId="415F1111" w14:textId="7478EE4D" w:rsidR="004528B9" w:rsidRDefault="004528B9" w:rsidP="004528B9">
      <w:pPr>
        <w:pStyle w:val="ListParagraph"/>
        <w:numPr>
          <w:ilvl w:val="7"/>
          <w:numId w:val="12"/>
        </w:numPr>
      </w:pPr>
      <w:r>
        <w:t>A picture of the country [2]</w:t>
      </w:r>
    </w:p>
    <w:p w14:paraId="5E5AEE7E" w14:textId="4B64FF1C" w:rsidR="00072890" w:rsidRDefault="00072890" w:rsidP="00072890">
      <w:pPr>
        <w:pStyle w:val="ListParagraph"/>
        <w:numPr>
          <w:ilvl w:val="7"/>
          <w:numId w:val="12"/>
        </w:numPr>
      </w:pPr>
      <w:r>
        <w:t>A background based on the country [3]</w:t>
      </w:r>
    </w:p>
    <w:p w14:paraId="7C9BA5F1" w14:textId="1BCAE399" w:rsidR="00072890" w:rsidRDefault="00072890" w:rsidP="00072890">
      <w:pPr>
        <w:pStyle w:val="ListParagraph"/>
        <w:numPr>
          <w:ilvl w:val="8"/>
          <w:numId w:val="12"/>
        </w:numPr>
      </w:pPr>
      <w:r>
        <w:t>Each country will have a unique background [3]</w:t>
      </w:r>
    </w:p>
    <w:p w14:paraId="1605B36E" w14:textId="30629B2C" w:rsidR="004528B9" w:rsidRDefault="004528B9" w:rsidP="004528B9">
      <w:pPr>
        <w:pStyle w:val="ListParagraph"/>
        <w:numPr>
          <w:ilvl w:val="6"/>
          <w:numId w:val="12"/>
        </w:numPr>
      </w:pPr>
      <w:r>
        <w:t>For territories</w:t>
      </w:r>
      <w:r w:rsidR="00A029A2">
        <w:t xml:space="preserve"> the AIA</w:t>
      </w:r>
      <w:r>
        <w:t xml:space="preserve"> will display:</w:t>
      </w:r>
    </w:p>
    <w:p w14:paraId="560ECF31" w14:textId="7986DBA6" w:rsidR="004528B9" w:rsidRDefault="004528B9" w:rsidP="004528B9">
      <w:pPr>
        <w:pStyle w:val="ListParagraph"/>
        <w:numPr>
          <w:ilvl w:val="7"/>
          <w:numId w:val="12"/>
        </w:numPr>
      </w:pPr>
      <w:r>
        <w:t>Unit count</w:t>
      </w:r>
    </w:p>
    <w:p w14:paraId="45A55701" w14:textId="554881EE" w:rsidR="004528B9" w:rsidRDefault="004528B9" w:rsidP="004528B9">
      <w:pPr>
        <w:pStyle w:val="ListParagraph"/>
        <w:numPr>
          <w:ilvl w:val="7"/>
          <w:numId w:val="12"/>
        </w:numPr>
      </w:pPr>
      <w:r>
        <w:t>Who owns the territory</w:t>
      </w:r>
    </w:p>
    <w:p w14:paraId="3F423360" w14:textId="61BE2AFB" w:rsidR="00072890" w:rsidRDefault="00072890" w:rsidP="00072890">
      <w:pPr>
        <w:pStyle w:val="ListParagraph"/>
        <w:numPr>
          <w:ilvl w:val="8"/>
          <w:numId w:val="12"/>
        </w:numPr>
      </w:pPr>
      <w:r>
        <w:t xml:space="preserve">If the current player owns the territory, it will display options to attack </w:t>
      </w:r>
    </w:p>
    <w:p w14:paraId="3F8DCFA4" w14:textId="2F59EE71" w:rsidR="004528B9" w:rsidRDefault="004528B9" w:rsidP="004528B9">
      <w:pPr>
        <w:pStyle w:val="ListParagraph"/>
        <w:numPr>
          <w:ilvl w:val="7"/>
          <w:numId w:val="12"/>
        </w:numPr>
      </w:pPr>
      <w:r>
        <w:t>Fun facts about the territory [3]</w:t>
      </w:r>
    </w:p>
    <w:p w14:paraId="281D221E" w14:textId="572BAC28" w:rsidR="004528B9" w:rsidRDefault="004528B9" w:rsidP="004528B9">
      <w:pPr>
        <w:pStyle w:val="ListParagraph"/>
        <w:numPr>
          <w:ilvl w:val="7"/>
          <w:numId w:val="12"/>
        </w:numPr>
      </w:pPr>
      <w:r>
        <w:t>A picture of the country [2]</w:t>
      </w:r>
    </w:p>
    <w:p w14:paraId="73C7E867" w14:textId="0690C5D0" w:rsidR="004528B9" w:rsidRDefault="00072890" w:rsidP="004528B9">
      <w:pPr>
        <w:pStyle w:val="ListParagraph"/>
        <w:numPr>
          <w:ilvl w:val="7"/>
          <w:numId w:val="12"/>
        </w:numPr>
      </w:pPr>
      <w:r>
        <w:t>A background based on the territory [3]</w:t>
      </w:r>
    </w:p>
    <w:p w14:paraId="7B01829E" w14:textId="518A21DF" w:rsidR="00072890" w:rsidRDefault="00072890" w:rsidP="00072890">
      <w:pPr>
        <w:pStyle w:val="ListParagraph"/>
        <w:numPr>
          <w:ilvl w:val="8"/>
          <w:numId w:val="12"/>
        </w:numPr>
      </w:pPr>
      <w:r>
        <w:t>Each territory will have a unique background [3]</w:t>
      </w:r>
    </w:p>
    <w:p w14:paraId="3B42582E" w14:textId="7C4145AC" w:rsidR="00072890" w:rsidRDefault="00072890" w:rsidP="00072890">
      <w:pPr>
        <w:pStyle w:val="ListParagraph"/>
        <w:numPr>
          <w:ilvl w:val="6"/>
          <w:numId w:val="12"/>
        </w:numPr>
      </w:pPr>
      <w:r>
        <w:t xml:space="preserve">For players </w:t>
      </w:r>
      <w:r w:rsidR="00E86EA5">
        <w:t>the AIA</w:t>
      </w:r>
      <w:r>
        <w:t xml:space="preserve"> will display:</w:t>
      </w:r>
    </w:p>
    <w:p w14:paraId="22BA66A9" w14:textId="0306EAD1" w:rsidR="00072890" w:rsidRDefault="00072890" w:rsidP="00072890">
      <w:pPr>
        <w:pStyle w:val="ListParagraph"/>
        <w:numPr>
          <w:ilvl w:val="7"/>
          <w:numId w:val="12"/>
        </w:numPr>
      </w:pPr>
      <w:proofErr w:type="gramStart"/>
      <w:r>
        <w:t>Amount</w:t>
      </w:r>
      <w:proofErr w:type="gramEnd"/>
      <w:r>
        <w:t xml:space="preserve"> of units owned [2]</w:t>
      </w:r>
    </w:p>
    <w:p w14:paraId="7C3E0DB2" w14:textId="56E72195" w:rsidR="00072890" w:rsidRDefault="00072890" w:rsidP="00072890">
      <w:pPr>
        <w:pStyle w:val="ListParagraph"/>
        <w:numPr>
          <w:ilvl w:val="7"/>
          <w:numId w:val="12"/>
        </w:numPr>
      </w:pPr>
      <w:r>
        <w:t>Amount of territories owned [2]</w:t>
      </w:r>
    </w:p>
    <w:p w14:paraId="5D8042D2" w14:textId="60FE4C79" w:rsidR="00072890" w:rsidRDefault="00072890" w:rsidP="00072890">
      <w:pPr>
        <w:pStyle w:val="ListParagraph"/>
        <w:numPr>
          <w:ilvl w:val="7"/>
          <w:numId w:val="12"/>
        </w:numPr>
      </w:pPr>
      <w:r>
        <w:t xml:space="preserve">Expected </w:t>
      </w:r>
      <w:proofErr w:type="gramStart"/>
      <w:r>
        <w:t>amount</w:t>
      </w:r>
      <w:proofErr w:type="gramEnd"/>
      <w:r>
        <w:t xml:space="preserve"> of units to gain at the beginning of their next turn [3]</w:t>
      </w:r>
    </w:p>
    <w:p w14:paraId="14B44456" w14:textId="563E00E0" w:rsidR="00072890" w:rsidRDefault="00072890" w:rsidP="00072890">
      <w:pPr>
        <w:pStyle w:val="ListParagraph"/>
        <w:numPr>
          <w:ilvl w:val="7"/>
          <w:numId w:val="12"/>
        </w:numPr>
      </w:pPr>
      <w:r>
        <w:t>How close the player is to winning [</w:t>
      </w:r>
      <w:proofErr w:type="gramStart"/>
      <w:r>
        <w:t>2]</w:t>
      </w:r>
      <w:proofErr w:type="gramEnd"/>
    </w:p>
    <w:p w14:paraId="23B462AD" w14:textId="0AC676CE" w:rsidR="00072890" w:rsidRDefault="00072890" w:rsidP="00072890">
      <w:pPr>
        <w:pStyle w:val="ListParagraph"/>
        <w:numPr>
          <w:ilvl w:val="7"/>
          <w:numId w:val="12"/>
        </w:numPr>
      </w:pPr>
      <w:r>
        <w:t>How powerful the player is (ranking) [</w:t>
      </w:r>
      <w:proofErr w:type="gramStart"/>
      <w:r>
        <w:t>3]</w:t>
      </w:r>
      <w:proofErr w:type="gramEnd"/>
    </w:p>
    <w:p w14:paraId="1BFF3211" w14:textId="67BABB1E" w:rsidR="00072890" w:rsidRDefault="00072890" w:rsidP="00072890">
      <w:pPr>
        <w:pStyle w:val="ListParagraph"/>
        <w:numPr>
          <w:ilvl w:val="8"/>
          <w:numId w:val="12"/>
        </w:numPr>
      </w:pPr>
      <w:r>
        <w:t>Calculation based off how many units the player controls</w:t>
      </w:r>
    </w:p>
    <w:p w14:paraId="01A95202" w14:textId="7A7B2672" w:rsidR="00072890" w:rsidRDefault="00072890" w:rsidP="00072890">
      <w:pPr>
        <w:pStyle w:val="ListParagraph"/>
        <w:numPr>
          <w:ilvl w:val="8"/>
          <w:numId w:val="12"/>
        </w:numPr>
      </w:pPr>
      <w:r>
        <w:t>Ranked based off other players in the current game</w:t>
      </w:r>
    </w:p>
    <w:p w14:paraId="617ED7A0" w14:textId="6B6031BE" w:rsidR="00072890" w:rsidRDefault="00A029A2" w:rsidP="00072890">
      <w:pPr>
        <w:pStyle w:val="ListParagraph"/>
        <w:numPr>
          <w:ilvl w:val="6"/>
          <w:numId w:val="12"/>
        </w:numPr>
      </w:pPr>
      <w:r>
        <w:t xml:space="preserve">If the active player is attacking (See User Interaction Behaviors </w:t>
      </w:r>
      <w:r w:rsidRPr="00E86EA5">
        <w:rPr>
          <w:color w:val="1A7A10"/>
        </w:rPr>
        <w:fldChar w:fldCharType="begin"/>
      </w:r>
      <w:r w:rsidRPr="00E86EA5">
        <w:rPr>
          <w:color w:val="1A7A10"/>
        </w:rPr>
        <w:instrText xml:space="preserve"> REF _Ref1825801 \w \h </w:instrText>
      </w:r>
      <w:r w:rsidRPr="00E86EA5">
        <w:rPr>
          <w:color w:val="1A7A10"/>
        </w:rPr>
      </w:r>
      <w:r w:rsidRPr="00E86EA5">
        <w:rPr>
          <w:color w:val="1A7A10"/>
        </w:rPr>
        <w:fldChar w:fldCharType="separate"/>
      </w:r>
      <w:r w:rsidRPr="00E86EA5">
        <w:rPr>
          <w:color w:val="1A7A10"/>
        </w:rPr>
        <w:t>1.1.3.1.3.1</w:t>
      </w:r>
      <w:r w:rsidRPr="00E86EA5">
        <w:rPr>
          <w:color w:val="1A7A10"/>
        </w:rPr>
        <w:fldChar w:fldCharType="end"/>
      </w:r>
      <w:r>
        <w:t>)</w:t>
      </w:r>
    </w:p>
    <w:p w14:paraId="6461293A" w14:textId="589C8875" w:rsidR="00A029A2" w:rsidRDefault="00E86EA5" w:rsidP="00A029A2">
      <w:pPr>
        <w:pStyle w:val="ListParagraph"/>
        <w:numPr>
          <w:ilvl w:val="7"/>
          <w:numId w:val="12"/>
        </w:numPr>
      </w:pPr>
      <w:r>
        <w:t>The AIA</w:t>
      </w:r>
      <w:r w:rsidR="00A029A2">
        <w:t xml:space="preserve"> displays </w:t>
      </w:r>
      <w:r>
        <w:t>an ‘attack from’ button</w:t>
      </w:r>
    </w:p>
    <w:p w14:paraId="34CAF56E" w14:textId="73BF2CE8" w:rsidR="00E86EA5" w:rsidRDefault="00E86EA5" w:rsidP="00E86EA5">
      <w:pPr>
        <w:pStyle w:val="ListParagraph"/>
        <w:numPr>
          <w:ilvl w:val="8"/>
          <w:numId w:val="12"/>
        </w:numPr>
      </w:pPr>
      <w:r>
        <w:t xml:space="preserve">The territory must be eligible to attack (see Gameplay behaviors </w:t>
      </w:r>
      <w:r w:rsidRPr="00E86EA5">
        <w:rPr>
          <w:color w:val="1A7A10"/>
        </w:rPr>
        <w:fldChar w:fldCharType="begin"/>
      </w:r>
      <w:r w:rsidRPr="00E86EA5">
        <w:rPr>
          <w:color w:val="1A7A10"/>
        </w:rPr>
        <w:instrText xml:space="preserve"> REF _Ref1826104 \w \h </w:instrText>
      </w:r>
      <w:r w:rsidRPr="00E86EA5">
        <w:rPr>
          <w:color w:val="1A7A10"/>
        </w:rPr>
      </w:r>
      <w:r w:rsidRPr="00E86EA5">
        <w:rPr>
          <w:color w:val="1A7A10"/>
        </w:rPr>
        <w:fldChar w:fldCharType="separate"/>
      </w:r>
      <w:r w:rsidRPr="00E86EA5">
        <w:rPr>
          <w:color w:val="1A7A10"/>
        </w:rPr>
        <w:t>1.2.1.3.1.2.1</w:t>
      </w:r>
      <w:r w:rsidRPr="00E86EA5">
        <w:rPr>
          <w:color w:val="1A7A10"/>
        </w:rPr>
        <w:fldChar w:fldCharType="end"/>
      </w:r>
      <w:r>
        <w:t xml:space="preserve"> and </w:t>
      </w:r>
      <w:r w:rsidRPr="00E86EA5">
        <w:rPr>
          <w:color w:val="1A7A10"/>
        </w:rPr>
        <w:fldChar w:fldCharType="begin"/>
      </w:r>
      <w:r w:rsidRPr="00E86EA5">
        <w:rPr>
          <w:color w:val="1A7A10"/>
        </w:rPr>
        <w:instrText xml:space="preserve"> REF _Ref1826114 \w \h </w:instrText>
      </w:r>
      <w:r w:rsidRPr="00E86EA5">
        <w:rPr>
          <w:color w:val="1A7A10"/>
        </w:rPr>
      </w:r>
      <w:r w:rsidRPr="00E86EA5">
        <w:rPr>
          <w:color w:val="1A7A10"/>
        </w:rPr>
        <w:fldChar w:fldCharType="separate"/>
      </w:r>
      <w:r w:rsidRPr="00E86EA5">
        <w:rPr>
          <w:color w:val="1A7A10"/>
        </w:rPr>
        <w:t>1.2.1.3.1.2.1.1</w:t>
      </w:r>
      <w:r w:rsidRPr="00E86EA5">
        <w:rPr>
          <w:color w:val="1A7A10"/>
        </w:rPr>
        <w:fldChar w:fldCharType="end"/>
      </w:r>
      <w:r>
        <w:t>)</w:t>
      </w:r>
    </w:p>
    <w:p w14:paraId="22F2A264" w14:textId="49F1E455" w:rsidR="00A029A2" w:rsidRDefault="00A029A2" w:rsidP="00A029A2">
      <w:pPr>
        <w:pStyle w:val="ListParagraph"/>
        <w:numPr>
          <w:ilvl w:val="7"/>
          <w:numId w:val="12"/>
        </w:numPr>
      </w:pPr>
      <w:r>
        <w:t>Territories that can be attacked</w:t>
      </w:r>
      <w:r w:rsidR="00E86EA5">
        <w:t xml:space="preserve"> will display an ‘attack’ button</w:t>
      </w:r>
    </w:p>
    <w:p w14:paraId="65B95934" w14:textId="0E15BDDE" w:rsidR="00A029A2" w:rsidRDefault="00E86EA5" w:rsidP="00E86EA5">
      <w:pPr>
        <w:pStyle w:val="ListParagraph"/>
        <w:numPr>
          <w:ilvl w:val="0"/>
          <w:numId w:val="12"/>
        </w:numPr>
      </w:pPr>
      <w:r>
        <w:t>The End-Game GUI</w:t>
      </w:r>
    </w:p>
    <w:p w14:paraId="7321AFA8" w14:textId="79102376" w:rsidR="00E86EA5" w:rsidRDefault="00E86EA5" w:rsidP="00E86EA5">
      <w:pPr>
        <w:pStyle w:val="ListParagraph"/>
        <w:numPr>
          <w:ilvl w:val="1"/>
          <w:numId w:val="12"/>
        </w:numPr>
      </w:pPr>
      <w:r>
        <w:t xml:space="preserve">This GUI displays the stats of the game (See Gameplay Behaviors </w:t>
      </w:r>
      <w:r w:rsidRPr="00E86EA5">
        <w:rPr>
          <w:color w:val="1A7A10"/>
        </w:rPr>
        <w:fldChar w:fldCharType="begin"/>
      </w:r>
      <w:r w:rsidRPr="00E86EA5">
        <w:rPr>
          <w:color w:val="1A7A10"/>
        </w:rPr>
        <w:instrText xml:space="preserve"> REF _Ref1826535 \w \h </w:instrText>
      </w:r>
      <w:r w:rsidRPr="00E86EA5">
        <w:rPr>
          <w:color w:val="1A7A10"/>
        </w:rPr>
      </w:r>
      <w:r w:rsidRPr="00E86EA5">
        <w:rPr>
          <w:color w:val="1A7A10"/>
        </w:rPr>
        <w:fldChar w:fldCharType="separate"/>
      </w:r>
      <w:r w:rsidRPr="00E86EA5">
        <w:rPr>
          <w:color w:val="1A7A10"/>
        </w:rPr>
        <w:t>1.3.1.1.1.1</w:t>
      </w:r>
      <w:r w:rsidRPr="00E86EA5">
        <w:rPr>
          <w:color w:val="1A7A10"/>
        </w:rPr>
        <w:fldChar w:fldCharType="end"/>
      </w:r>
      <w:r>
        <w:t>)</w:t>
      </w:r>
    </w:p>
    <w:p w14:paraId="7B2D51C3" w14:textId="0D2D8888" w:rsidR="003624C9" w:rsidRDefault="003624C9" w:rsidP="00E86EA5">
      <w:pPr>
        <w:pStyle w:val="ListParagraph"/>
        <w:numPr>
          <w:ilvl w:val="1"/>
          <w:numId w:val="12"/>
        </w:numPr>
      </w:pPr>
      <w:r>
        <w:t>This GUI will also display options to:</w:t>
      </w:r>
    </w:p>
    <w:p w14:paraId="26DB8C8B" w14:textId="5597F3A3" w:rsidR="003624C9" w:rsidRDefault="003624C9" w:rsidP="003624C9">
      <w:pPr>
        <w:pStyle w:val="ListParagraph"/>
        <w:numPr>
          <w:ilvl w:val="2"/>
          <w:numId w:val="12"/>
        </w:numPr>
      </w:pPr>
      <w:r>
        <w:t>Exit the application</w:t>
      </w:r>
    </w:p>
    <w:p w14:paraId="2B3021E0" w14:textId="21EAD46E" w:rsidR="003624C9" w:rsidRDefault="003624C9" w:rsidP="003624C9">
      <w:pPr>
        <w:pStyle w:val="ListParagraph"/>
        <w:numPr>
          <w:ilvl w:val="2"/>
          <w:numId w:val="12"/>
        </w:numPr>
      </w:pPr>
      <w:r>
        <w:t xml:space="preserve">Start a new game (See </w:t>
      </w:r>
      <w:r w:rsidRPr="003624C9">
        <w:t>Creation, Importing, and Data Storage Behaviors</w:t>
      </w:r>
      <w:r>
        <w:t xml:space="preserve"> </w:t>
      </w:r>
      <w:r w:rsidRPr="003624C9">
        <w:rPr>
          <w:color w:val="1A7A10"/>
        </w:rPr>
        <w:fldChar w:fldCharType="begin"/>
      </w:r>
      <w:r w:rsidRPr="003624C9">
        <w:rPr>
          <w:color w:val="1A7A10"/>
        </w:rPr>
        <w:instrText xml:space="preserve"> REF _Ref1826656 \w \h </w:instrText>
      </w:r>
      <w:r w:rsidRPr="003624C9">
        <w:rPr>
          <w:color w:val="1A7A10"/>
        </w:rPr>
      </w:r>
      <w:r w:rsidRPr="003624C9">
        <w:rPr>
          <w:color w:val="1A7A10"/>
        </w:rPr>
        <w:fldChar w:fldCharType="separate"/>
      </w:r>
      <w:r w:rsidRPr="003624C9">
        <w:rPr>
          <w:color w:val="1A7A10"/>
        </w:rPr>
        <w:t>1</w:t>
      </w:r>
      <w:r w:rsidRPr="003624C9">
        <w:rPr>
          <w:color w:val="1A7A10"/>
        </w:rPr>
        <w:fldChar w:fldCharType="end"/>
      </w:r>
      <w:r>
        <w:t>)</w:t>
      </w:r>
    </w:p>
    <w:p w14:paraId="1432B76D" w14:textId="4F8FBA61" w:rsidR="003624C9" w:rsidRPr="00DF31FB" w:rsidRDefault="003624C9" w:rsidP="003624C9">
      <w:pPr>
        <w:pStyle w:val="ListParagraph"/>
        <w:numPr>
          <w:ilvl w:val="2"/>
          <w:numId w:val="12"/>
        </w:numPr>
      </w:pPr>
      <w:r>
        <w:t xml:space="preserve">Load an existing game (See Creation, Importing and Data Storage Behaviors </w:t>
      </w:r>
      <w:r w:rsidRPr="003624C9">
        <w:rPr>
          <w:color w:val="1A7A10"/>
        </w:rPr>
        <w:fldChar w:fldCharType="begin"/>
      </w:r>
      <w:r w:rsidRPr="003624C9">
        <w:rPr>
          <w:color w:val="1A7A10"/>
        </w:rPr>
        <w:instrText xml:space="preserve"> REF _Ref1826707 \w \h </w:instrText>
      </w:r>
      <w:r w:rsidRPr="003624C9">
        <w:rPr>
          <w:color w:val="1A7A10"/>
        </w:rPr>
      </w:r>
      <w:r w:rsidRPr="003624C9">
        <w:rPr>
          <w:color w:val="1A7A10"/>
        </w:rPr>
        <w:fldChar w:fldCharType="separate"/>
      </w:r>
      <w:r w:rsidRPr="003624C9">
        <w:rPr>
          <w:color w:val="1A7A10"/>
        </w:rPr>
        <w:t>2</w:t>
      </w:r>
      <w:r w:rsidRPr="003624C9">
        <w:rPr>
          <w:color w:val="1A7A10"/>
        </w:rPr>
        <w:fldChar w:fldCharType="end"/>
      </w:r>
      <w:r>
        <w:t>)</w:t>
      </w:r>
    </w:p>
    <w:p w14:paraId="0C5B4602" w14:textId="7DD7AA13" w:rsidR="006837F2" w:rsidRDefault="006837F2" w:rsidP="006837F2">
      <w:pPr>
        <w:pStyle w:val="Heading4"/>
      </w:pPr>
      <w:bookmarkStart w:id="16" w:name="_Toc1900399"/>
      <w:proofErr w:type="spellStart"/>
      <w:r>
        <w:lastRenderedPageBreak/>
        <w:t>BattleShip</w:t>
      </w:r>
      <w:proofErr w:type="spellEnd"/>
    </w:p>
    <w:p w14:paraId="2632B451" w14:textId="77777777" w:rsidR="006837F2" w:rsidRDefault="006837F2" w:rsidP="006837F2">
      <w:pPr>
        <w:pStyle w:val="ListParagraph"/>
        <w:numPr>
          <w:ilvl w:val="0"/>
          <w:numId w:val="14"/>
        </w:numPr>
      </w:pPr>
      <w:r>
        <w:t>All ships needed for a fleet for each player can be created [1]</w:t>
      </w:r>
    </w:p>
    <w:p w14:paraId="023C5282" w14:textId="77777777" w:rsidR="006837F2" w:rsidRDefault="006837F2" w:rsidP="006837F2">
      <w:pPr>
        <w:pStyle w:val="ListParagraph"/>
        <w:numPr>
          <w:ilvl w:val="1"/>
          <w:numId w:val="14"/>
        </w:numPr>
      </w:pPr>
      <w:r>
        <w:t xml:space="preserve">The following </w:t>
      </w:r>
      <w:proofErr w:type="spellStart"/>
      <w:r>
        <w:t>infomatino</w:t>
      </w:r>
      <w:proofErr w:type="spellEnd"/>
      <w:r>
        <w:t xml:space="preserve"> is what’s needed to make a ship:</w:t>
      </w:r>
    </w:p>
    <w:p w14:paraId="5F35F8DA" w14:textId="77777777" w:rsidR="006837F2" w:rsidRDefault="006837F2" w:rsidP="006837F2">
      <w:pPr>
        <w:pStyle w:val="ListParagraph"/>
        <w:numPr>
          <w:ilvl w:val="2"/>
          <w:numId w:val="14"/>
        </w:numPr>
      </w:pPr>
      <w:r>
        <w:t>Ship Length [1]</w:t>
      </w:r>
    </w:p>
    <w:p w14:paraId="3498A2CF" w14:textId="77777777" w:rsidR="006837F2" w:rsidRDefault="006837F2" w:rsidP="006837F2">
      <w:pPr>
        <w:pStyle w:val="ListParagraph"/>
        <w:numPr>
          <w:ilvl w:val="2"/>
          <w:numId w:val="14"/>
        </w:numPr>
      </w:pPr>
      <w:r>
        <w:t>Ship Name [1]</w:t>
      </w:r>
    </w:p>
    <w:p w14:paraId="5EAAA0FC" w14:textId="77777777" w:rsidR="006837F2" w:rsidRDefault="006837F2" w:rsidP="006837F2">
      <w:pPr>
        <w:pStyle w:val="ListParagraph"/>
        <w:numPr>
          <w:ilvl w:val="0"/>
          <w:numId w:val="14"/>
        </w:numPr>
      </w:pPr>
      <w:r>
        <w:t>The board needs to be created to have ships be put on it [1]</w:t>
      </w:r>
    </w:p>
    <w:p w14:paraId="52EECFD1" w14:textId="77777777" w:rsidR="006837F2" w:rsidRDefault="006837F2" w:rsidP="006837F2">
      <w:pPr>
        <w:pStyle w:val="ListParagraph"/>
        <w:numPr>
          <w:ilvl w:val="1"/>
          <w:numId w:val="14"/>
        </w:numPr>
      </w:pPr>
      <w:r>
        <w:t>A board has a set length and width of 11x11 [1]</w:t>
      </w:r>
    </w:p>
    <w:p w14:paraId="2EA770D3" w14:textId="77777777" w:rsidR="006837F2" w:rsidRDefault="006837F2" w:rsidP="006837F2">
      <w:pPr>
        <w:pStyle w:val="ListParagraph"/>
        <w:numPr>
          <w:ilvl w:val="1"/>
          <w:numId w:val="14"/>
        </w:numPr>
      </w:pPr>
      <w:r>
        <w:t>Rows must be numbers 1-10 [2]</w:t>
      </w:r>
    </w:p>
    <w:p w14:paraId="68A017B5" w14:textId="77777777" w:rsidR="006837F2" w:rsidRDefault="006837F2" w:rsidP="006837F2">
      <w:pPr>
        <w:pStyle w:val="ListParagraph"/>
        <w:numPr>
          <w:ilvl w:val="1"/>
          <w:numId w:val="14"/>
        </w:numPr>
      </w:pPr>
      <w:r>
        <w:t>Columns must be letter A-J [2]</w:t>
      </w:r>
    </w:p>
    <w:p w14:paraId="60BA586A" w14:textId="77777777" w:rsidR="006837F2" w:rsidRDefault="006837F2" w:rsidP="006837F2">
      <w:pPr>
        <w:pStyle w:val="ListParagraph"/>
        <w:numPr>
          <w:ilvl w:val="1"/>
          <w:numId w:val="14"/>
        </w:numPr>
      </w:pPr>
      <w:r>
        <w:t>Another board must be blank to hold firing spots [1]</w:t>
      </w:r>
    </w:p>
    <w:p w14:paraId="67DEB64B" w14:textId="77777777" w:rsidR="006837F2" w:rsidRDefault="006837F2" w:rsidP="006837F2">
      <w:pPr>
        <w:pStyle w:val="ListParagraph"/>
        <w:numPr>
          <w:ilvl w:val="2"/>
          <w:numId w:val="14"/>
        </w:numPr>
      </w:pPr>
      <w:r>
        <w:t xml:space="preserve"> Take info from other player’s board and hides the ships [1]</w:t>
      </w:r>
    </w:p>
    <w:p w14:paraId="660448A4" w14:textId="77777777" w:rsidR="006837F2" w:rsidRDefault="006837F2" w:rsidP="006837F2">
      <w:pPr>
        <w:pStyle w:val="ListParagraph"/>
        <w:numPr>
          <w:ilvl w:val="0"/>
          <w:numId w:val="14"/>
        </w:numPr>
      </w:pPr>
      <w:r>
        <w:t>A board spot must know these things about itself</w:t>
      </w:r>
    </w:p>
    <w:p w14:paraId="4D639CE9" w14:textId="77777777" w:rsidR="006837F2" w:rsidRDefault="006837F2" w:rsidP="006837F2">
      <w:pPr>
        <w:pStyle w:val="ListParagraph"/>
        <w:numPr>
          <w:ilvl w:val="1"/>
          <w:numId w:val="14"/>
        </w:numPr>
      </w:pPr>
      <w:r>
        <w:t>Is spot occupying a ship? [1]</w:t>
      </w:r>
    </w:p>
    <w:p w14:paraId="01876E9D" w14:textId="77777777" w:rsidR="006837F2" w:rsidRDefault="006837F2" w:rsidP="006837F2">
      <w:pPr>
        <w:pStyle w:val="ListParagraph"/>
        <w:numPr>
          <w:ilvl w:val="2"/>
          <w:numId w:val="14"/>
        </w:numPr>
      </w:pPr>
      <w:r>
        <w:t xml:space="preserve"> Has a ship been hit in my spot? [1]</w:t>
      </w:r>
    </w:p>
    <w:p w14:paraId="43AB39F4" w14:textId="77777777" w:rsidR="006837F2" w:rsidRDefault="006837F2" w:rsidP="006837F2">
      <w:pPr>
        <w:pStyle w:val="ListParagraph"/>
        <w:numPr>
          <w:ilvl w:val="2"/>
          <w:numId w:val="14"/>
        </w:numPr>
      </w:pPr>
      <w:r>
        <w:t xml:space="preserve"> </w:t>
      </w:r>
      <w:proofErr w:type="gramStart"/>
      <w:r>
        <w:t>Is</w:t>
      </w:r>
      <w:proofErr w:type="gramEnd"/>
      <w:r>
        <w:t xml:space="preserve"> the spots around me being occupied by another ship? [2]</w:t>
      </w:r>
    </w:p>
    <w:p w14:paraId="1ADB12F8" w14:textId="77777777" w:rsidR="006837F2" w:rsidRDefault="006837F2" w:rsidP="006837F2">
      <w:pPr>
        <w:pStyle w:val="ListParagraph"/>
        <w:numPr>
          <w:ilvl w:val="1"/>
          <w:numId w:val="14"/>
        </w:numPr>
      </w:pPr>
      <w:r>
        <w:t>Has my spot been fired at? [1]</w:t>
      </w:r>
    </w:p>
    <w:p w14:paraId="6173846A" w14:textId="77777777" w:rsidR="006837F2" w:rsidRDefault="006837F2" w:rsidP="006837F2">
      <w:pPr>
        <w:pStyle w:val="ListParagraph"/>
        <w:numPr>
          <w:ilvl w:val="0"/>
          <w:numId w:val="14"/>
        </w:numPr>
      </w:pPr>
      <w:r>
        <w:t xml:space="preserve">A player can be created and used to store information: </w:t>
      </w:r>
    </w:p>
    <w:p w14:paraId="27ABCBEC" w14:textId="77777777" w:rsidR="006837F2" w:rsidRDefault="006837F2" w:rsidP="006837F2">
      <w:pPr>
        <w:pStyle w:val="ListParagraph"/>
        <w:numPr>
          <w:ilvl w:val="1"/>
          <w:numId w:val="14"/>
        </w:numPr>
      </w:pPr>
      <w:r>
        <w:t>Player name [2]</w:t>
      </w:r>
    </w:p>
    <w:p w14:paraId="04BAE86A" w14:textId="77777777" w:rsidR="006837F2" w:rsidRDefault="006837F2" w:rsidP="006837F2">
      <w:pPr>
        <w:pStyle w:val="ListParagraph"/>
        <w:numPr>
          <w:ilvl w:val="1"/>
          <w:numId w:val="14"/>
        </w:numPr>
      </w:pPr>
      <w:r>
        <w:t>Stores board information [1]</w:t>
      </w:r>
    </w:p>
    <w:p w14:paraId="1172EF85" w14:textId="77777777" w:rsidR="006837F2" w:rsidRDefault="006837F2" w:rsidP="006837F2">
      <w:pPr>
        <w:pStyle w:val="ListParagraph"/>
        <w:numPr>
          <w:ilvl w:val="0"/>
          <w:numId w:val="14"/>
        </w:numPr>
      </w:pPr>
      <w:r>
        <w:t>These game mechanics must be implemented:</w:t>
      </w:r>
    </w:p>
    <w:p w14:paraId="015B7FF6" w14:textId="77777777" w:rsidR="006837F2" w:rsidRDefault="006837F2" w:rsidP="006837F2">
      <w:pPr>
        <w:pStyle w:val="ListParagraph"/>
        <w:numPr>
          <w:ilvl w:val="1"/>
          <w:numId w:val="14"/>
        </w:numPr>
      </w:pPr>
      <w:r>
        <w:t>Set up beginning of the game [1]</w:t>
      </w:r>
    </w:p>
    <w:p w14:paraId="2E48AE26" w14:textId="77777777" w:rsidR="006837F2" w:rsidRDefault="006837F2" w:rsidP="006837F2">
      <w:pPr>
        <w:pStyle w:val="ListParagraph"/>
        <w:numPr>
          <w:ilvl w:val="2"/>
          <w:numId w:val="14"/>
        </w:numPr>
      </w:pPr>
      <w:r>
        <w:t xml:space="preserve"> Ask for name of both players [2]</w:t>
      </w:r>
    </w:p>
    <w:p w14:paraId="354DC0F9" w14:textId="77777777" w:rsidR="006837F2" w:rsidRDefault="006837F2" w:rsidP="006837F2">
      <w:pPr>
        <w:pStyle w:val="ListParagraph"/>
        <w:numPr>
          <w:ilvl w:val="2"/>
          <w:numId w:val="14"/>
        </w:numPr>
      </w:pPr>
      <w:r>
        <w:t xml:space="preserve"> Have players set up their boards by placing their ships on the grid [1]</w:t>
      </w:r>
    </w:p>
    <w:p w14:paraId="02F0D548" w14:textId="77777777" w:rsidR="006837F2" w:rsidRDefault="006837F2" w:rsidP="006837F2">
      <w:pPr>
        <w:pStyle w:val="ListParagraph"/>
        <w:numPr>
          <w:ilvl w:val="1"/>
          <w:numId w:val="14"/>
        </w:numPr>
      </w:pPr>
      <w:r>
        <w:t xml:space="preserve">Player can select a spot and have that fire a </w:t>
      </w:r>
      <w:proofErr w:type="spellStart"/>
      <w:r>
        <w:t>missle</w:t>
      </w:r>
      <w:proofErr w:type="spellEnd"/>
      <w:r>
        <w:t xml:space="preserve"> [1]</w:t>
      </w:r>
    </w:p>
    <w:p w14:paraId="6C32EB8E" w14:textId="77777777" w:rsidR="006837F2" w:rsidRDefault="006837F2" w:rsidP="006837F2">
      <w:pPr>
        <w:pStyle w:val="ListParagraph"/>
        <w:numPr>
          <w:ilvl w:val="2"/>
          <w:numId w:val="14"/>
        </w:numPr>
      </w:pPr>
      <w:r>
        <w:t xml:space="preserve"> If player hits, continue letting them make hits until they miss again [1]</w:t>
      </w:r>
    </w:p>
    <w:p w14:paraId="78839837" w14:textId="77777777" w:rsidR="006837F2" w:rsidRDefault="006837F2" w:rsidP="006837F2">
      <w:pPr>
        <w:pStyle w:val="ListParagraph"/>
        <w:numPr>
          <w:ilvl w:val="2"/>
          <w:numId w:val="14"/>
        </w:numPr>
      </w:pPr>
      <w:r>
        <w:t xml:space="preserve"> If player misses the first time, switch to </w:t>
      </w:r>
      <w:proofErr w:type="gramStart"/>
      <w:r>
        <w:t>other</w:t>
      </w:r>
      <w:proofErr w:type="gramEnd"/>
      <w:r>
        <w:t xml:space="preserve"> player [1]</w:t>
      </w:r>
    </w:p>
    <w:p w14:paraId="6B73653F" w14:textId="77777777" w:rsidR="006837F2" w:rsidRDefault="006837F2" w:rsidP="006837F2">
      <w:pPr>
        <w:pStyle w:val="ListParagraph"/>
        <w:numPr>
          <w:ilvl w:val="1"/>
          <w:numId w:val="14"/>
        </w:numPr>
      </w:pPr>
      <w:r>
        <w:t>Players will lose ships if all parts of the ship are hit [1]</w:t>
      </w:r>
    </w:p>
    <w:p w14:paraId="4500180C" w14:textId="77777777" w:rsidR="006837F2" w:rsidRDefault="006837F2" w:rsidP="006837F2">
      <w:pPr>
        <w:pStyle w:val="ListParagraph"/>
        <w:numPr>
          <w:ilvl w:val="2"/>
          <w:numId w:val="14"/>
        </w:numPr>
      </w:pPr>
      <w:r>
        <w:t xml:space="preserve"> Space around the dead ship gets treated like they’ve been targeted and cannot be selected [2]</w:t>
      </w:r>
    </w:p>
    <w:p w14:paraId="2FA76F6F" w14:textId="77777777" w:rsidR="006837F2" w:rsidRDefault="006837F2" w:rsidP="006837F2">
      <w:pPr>
        <w:pStyle w:val="ListParagraph"/>
        <w:numPr>
          <w:ilvl w:val="1"/>
          <w:numId w:val="14"/>
        </w:numPr>
      </w:pPr>
      <w:r>
        <w:t>Player wins when all ships are sunk [1]</w:t>
      </w:r>
    </w:p>
    <w:p w14:paraId="456ABE74" w14:textId="77777777" w:rsidR="006837F2" w:rsidRDefault="006837F2" w:rsidP="006837F2">
      <w:pPr>
        <w:pStyle w:val="ListParagraph"/>
        <w:numPr>
          <w:ilvl w:val="2"/>
          <w:numId w:val="14"/>
        </w:numPr>
      </w:pPr>
      <w:r>
        <w:t xml:space="preserve"> Check how many ships are left on the field [1]</w:t>
      </w:r>
    </w:p>
    <w:p w14:paraId="2B194CC5" w14:textId="77777777" w:rsidR="006837F2" w:rsidRDefault="006837F2" w:rsidP="006837F2">
      <w:pPr>
        <w:pStyle w:val="ListParagraph"/>
        <w:numPr>
          <w:ilvl w:val="3"/>
          <w:numId w:val="14"/>
        </w:numPr>
      </w:pPr>
      <w:r>
        <w:t xml:space="preserve"> If the number is 0, player </w:t>
      </w:r>
      <w:proofErr w:type="gramStart"/>
      <w:r>
        <w:t>loses  [</w:t>
      </w:r>
      <w:proofErr w:type="gramEnd"/>
      <w:r>
        <w:t>1]</w:t>
      </w:r>
    </w:p>
    <w:p w14:paraId="04A2F93D" w14:textId="77777777" w:rsidR="006837F2" w:rsidRDefault="006837F2" w:rsidP="006837F2">
      <w:pPr>
        <w:pStyle w:val="ListParagraph"/>
        <w:numPr>
          <w:ilvl w:val="0"/>
          <w:numId w:val="14"/>
        </w:numPr>
      </w:pPr>
      <w:r>
        <w:t>Timer keeps track of how long it takes to beat a person [3]</w:t>
      </w:r>
    </w:p>
    <w:p w14:paraId="7B403A33" w14:textId="77777777" w:rsidR="006837F2" w:rsidRDefault="006837F2" w:rsidP="006837F2">
      <w:pPr>
        <w:pStyle w:val="ListParagraph"/>
        <w:numPr>
          <w:ilvl w:val="1"/>
          <w:numId w:val="14"/>
        </w:numPr>
      </w:pPr>
      <w:r>
        <w:t>Can be added to a high score [3]</w:t>
      </w:r>
    </w:p>
    <w:p w14:paraId="55A4969C" w14:textId="77777777" w:rsidR="006837F2" w:rsidRPr="006837F2" w:rsidRDefault="006837F2" w:rsidP="006837F2"/>
    <w:p w14:paraId="4C5FA575" w14:textId="77777777" w:rsidR="006837F2" w:rsidRDefault="006837F2" w:rsidP="00B77224">
      <w:pPr>
        <w:pStyle w:val="Heading1"/>
      </w:pPr>
    </w:p>
    <w:p w14:paraId="410FA9FF" w14:textId="77777777" w:rsidR="006837F2" w:rsidRDefault="006837F2">
      <w:pPr>
        <w:rPr>
          <w:rFonts w:ascii="Arvo" w:eastAsia="Arvo" w:hAnsi="Arvo" w:cs="Arvo"/>
          <w:color w:val="1A7A10"/>
          <w:sz w:val="32"/>
          <w:szCs w:val="32"/>
        </w:rPr>
      </w:pPr>
      <w:r>
        <w:br w:type="page"/>
      </w:r>
    </w:p>
    <w:p w14:paraId="49BF2204" w14:textId="71DCDCCD" w:rsidR="00B77224" w:rsidRDefault="00B77224" w:rsidP="00B77224">
      <w:pPr>
        <w:pStyle w:val="Heading1"/>
      </w:pPr>
      <w:r>
        <w:lastRenderedPageBreak/>
        <w:t>Part 2: Objective Coverage</w:t>
      </w:r>
      <w:bookmarkEnd w:id="16"/>
    </w:p>
    <w:p w14:paraId="4488C520" w14:textId="6E424413" w:rsidR="00B77224" w:rsidRDefault="00C70AF4" w:rsidP="00B77224">
      <w:r>
        <w:t>This project will cover the following course objectives:</w:t>
      </w:r>
    </w:p>
    <w:p w14:paraId="7F3A7FFD" w14:textId="511ABD63" w:rsidR="00C70AF4" w:rsidRDefault="00C70AF4" w:rsidP="00C70AF4">
      <w:pPr>
        <w:pStyle w:val="ListParagraph"/>
        <w:numPr>
          <w:ilvl w:val="0"/>
          <w:numId w:val="11"/>
        </w:numPr>
      </w:pPr>
      <w:r>
        <w:t>In-depth topics of Object-Oriented Design and Programming</w:t>
      </w:r>
    </w:p>
    <w:p w14:paraId="4ED5F66F" w14:textId="4947D355" w:rsidR="00C70AF4" w:rsidRDefault="00C70AF4" w:rsidP="00C70AF4">
      <w:pPr>
        <w:pStyle w:val="ListParagraph"/>
        <w:numPr>
          <w:ilvl w:val="1"/>
          <w:numId w:val="11"/>
        </w:numPr>
      </w:pPr>
      <w:r>
        <w:t>This project will be using an MCV pattern, the usage of design patterns can be considered an in-depth topic.</w:t>
      </w:r>
    </w:p>
    <w:p w14:paraId="3F70E213" w14:textId="56994370" w:rsidR="00C70AF4" w:rsidRDefault="00C70AF4" w:rsidP="00C70AF4">
      <w:pPr>
        <w:pStyle w:val="ListParagraph"/>
        <w:numPr>
          <w:ilvl w:val="0"/>
          <w:numId w:val="11"/>
        </w:numPr>
      </w:pPr>
      <w:r>
        <w:t>Write programs using control structures: arrays, loops, and classes.</w:t>
      </w:r>
    </w:p>
    <w:p w14:paraId="05D236FE" w14:textId="286E1ACE" w:rsidR="00C70AF4" w:rsidRDefault="00C70AF4" w:rsidP="00C70AF4">
      <w:pPr>
        <w:pStyle w:val="ListParagraph"/>
        <w:numPr>
          <w:ilvl w:val="1"/>
          <w:numId w:val="11"/>
        </w:numPr>
      </w:pPr>
      <w:r>
        <w:t>This project will be using:</w:t>
      </w:r>
    </w:p>
    <w:p w14:paraId="23072C40" w14:textId="3AAAE0E9" w:rsidR="00C70AF4" w:rsidRDefault="00C70AF4" w:rsidP="00C70AF4">
      <w:pPr>
        <w:pStyle w:val="ListParagraph"/>
        <w:numPr>
          <w:ilvl w:val="2"/>
          <w:numId w:val="11"/>
        </w:numPr>
      </w:pPr>
      <w:r>
        <w:t>HashMap for the countries</w:t>
      </w:r>
    </w:p>
    <w:p w14:paraId="48833052" w14:textId="60060BE4" w:rsidR="00C70AF4" w:rsidRDefault="00C70AF4" w:rsidP="00C70AF4">
      <w:pPr>
        <w:pStyle w:val="ListParagraph"/>
        <w:numPr>
          <w:ilvl w:val="2"/>
          <w:numId w:val="11"/>
        </w:numPr>
      </w:pPr>
      <w:r>
        <w:t>HashMap or Arrays for the territories</w:t>
      </w:r>
    </w:p>
    <w:p w14:paraId="6303197D" w14:textId="10FAA3C9" w:rsidR="00C70AF4" w:rsidRDefault="00C70AF4" w:rsidP="00C70AF4">
      <w:pPr>
        <w:pStyle w:val="ListParagraph"/>
        <w:numPr>
          <w:ilvl w:val="2"/>
          <w:numId w:val="11"/>
        </w:numPr>
      </w:pPr>
      <w:r>
        <w:t>Array List for owned territories</w:t>
      </w:r>
    </w:p>
    <w:p w14:paraId="318555D7" w14:textId="3C134079" w:rsidR="00C70AF4" w:rsidRDefault="00C70AF4" w:rsidP="00C70AF4">
      <w:pPr>
        <w:pStyle w:val="ListParagraph"/>
        <w:numPr>
          <w:ilvl w:val="2"/>
          <w:numId w:val="11"/>
        </w:numPr>
      </w:pPr>
      <w:r>
        <w:t>Classes to make Country, Territory, Board, Map, Player, Dice, Card, and View objects</w:t>
      </w:r>
    </w:p>
    <w:p w14:paraId="499D3FD8" w14:textId="46924F87" w:rsidR="00C70AF4" w:rsidRDefault="00C70AF4" w:rsidP="00C70AF4">
      <w:pPr>
        <w:pStyle w:val="ListParagraph"/>
        <w:numPr>
          <w:ilvl w:val="0"/>
          <w:numId w:val="11"/>
        </w:numPr>
      </w:pPr>
      <w:r>
        <w:t>Build classes with variables and methods.</w:t>
      </w:r>
    </w:p>
    <w:p w14:paraId="7601C2EF" w14:textId="663D4D97" w:rsidR="00C70AF4" w:rsidRDefault="00C70AF4" w:rsidP="00C70AF4">
      <w:pPr>
        <w:pStyle w:val="ListParagraph"/>
        <w:numPr>
          <w:ilvl w:val="1"/>
          <w:numId w:val="11"/>
        </w:numPr>
      </w:pPr>
      <w:r>
        <w:t>This project will be using 8-12 classes, each containing 4-12 methods.</w:t>
      </w:r>
    </w:p>
    <w:p w14:paraId="095C623E" w14:textId="1B5B707C" w:rsidR="00C70AF4" w:rsidRDefault="00C70AF4" w:rsidP="00C70AF4">
      <w:pPr>
        <w:pStyle w:val="ListParagraph"/>
        <w:numPr>
          <w:ilvl w:val="0"/>
          <w:numId w:val="11"/>
        </w:numPr>
      </w:pPr>
      <w:r>
        <w:t>Use class composition, inheritance, polymorphism, and interfaces and know the advantages of each in program design</w:t>
      </w:r>
    </w:p>
    <w:p w14:paraId="33FE75F6" w14:textId="3145670F" w:rsidR="00C70AF4" w:rsidRDefault="00C70AF4" w:rsidP="00C70AF4">
      <w:pPr>
        <w:pStyle w:val="ListParagraph"/>
        <w:numPr>
          <w:ilvl w:val="1"/>
          <w:numId w:val="11"/>
        </w:numPr>
      </w:pPr>
      <w:r>
        <w:t>This project will be using composition to store data,</w:t>
      </w:r>
    </w:p>
    <w:p w14:paraId="4E8F7587" w14:textId="7999EF84" w:rsidR="00C70AF4" w:rsidRDefault="00C70AF4" w:rsidP="00C70AF4">
      <w:pPr>
        <w:pStyle w:val="ListParagraph"/>
        <w:numPr>
          <w:ilvl w:val="1"/>
          <w:numId w:val="11"/>
        </w:numPr>
      </w:pPr>
      <w:r>
        <w:t>Polymorphism and inheritance to display information to the user</w:t>
      </w:r>
    </w:p>
    <w:p w14:paraId="21868102" w14:textId="32E25DD6" w:rsidR="00C70AF4" w:rsidRDefault="00C70AF4" w:rsidP="00C70AF4">
      <w:pPr>
        <w:pStyle w:val="ListParagraph"/>
        <w:numPr>
          <w:ilvl w:val="0"/>
          <w:numId w:val="11"/>
        </w:numPr>
      </w:pPr>
      <w:r>
        <w:t>Use even handling and exception handling techniques</w:t>
      </w:r>
    </w:p>
    <w:p w14:paraId="29D3B5E0" w14:textId="0B841004" w:rsidR="00C70AF4" w:rsidRDefault="00C70AF4" w:rsidP="00C70AF4">
      <w:pPr>
        <w:pStyle w:val="ListParagraph"/>
        <w:numPr>
          <w:ilvl w:val="1"/>
          <w:numId w:val="11"/>
        </w:numPr>
      </w:pPr>
      <w:r>
        <w:t>This program will throw and catch all its own exceptions</w:t>
      </w:r>
    </w:p>
    <w:p w14:paraId="6467288A" w14:textId="1B27C4E4" w:rsidR="00C70AF4" w:rsidRDefault="00C70AF4" w:rsidP="00C70AF4">
      <w:pPr>
        <w:pStyle w:val="ListParagraph"/>
        <w:numPr>
          <w:ilvl w:val="0"/>
          <w:numId w:val="11"/>
        </w:numPr>
      </w:pPr>
      <w:r>
        <w:t>Develop and understand object-oriented programs</w:t>
      </w:r>
    </w:p>
    <w:p w14:paraId="779B4F04" w14:textId="7F3ED844" w:rsidR="00C70AF4" w:rsidRPr="00C70AF4" w:rsidRDefault="00C70AF4" w:rsidP="00C70AF4">
      <w:pPr>
        <w:pStyle w:val="ListParagraph"/>
        <w:numPr>
          <w:ilvl w:val="1"/>
          <w:numId w:val="11"/>
        </w:numPr>
      </w:pPr>
      <w:r>
        <w:t>This project is made as an effort to display understanding in object-oriented programs, using Java.</w:t>
      </w:r>
    </w:p>
    <w:p w14:paraId="4DFF3604" w14:textId="59957DEB" w:rsidR="00B77224" w:rsidRDefault="00B77224" w:rsidP="00B77224">
      <w:pPr>
        <w:pStyle w:val="Heading1"/>
      </w:pPr>
      <w:bookmarkStart w:id="17" w:name="_Toc1900400"/>
      <w:r>
        <w:lastRenderedPageBreak/>
        <w:t>Part 3: Basic Design</w:t>
      </w:r>
      <w:bookmarkEnd w:id="17"/>
    </w:p>
    <w:p w14:paraId="24BDFEA5" w14:textId="08655A3B" w:rsidR="006837F2" w:rsidRDefault="006837F2" w:rsidP="006837F2">
      <w:pPr>
        <w:pStyle w:val="Heading4"/>
      </w:pPr>
      <w:r>
        <w:t>Uno</w:t>
      </w:r>
    </w:p>
    <w:p w14:paraId="33434408" w14:textId="4BFBC944" w:rsidR="006837F2" w:rsidRPr="006837F2" w:rsidRDefault="006837F2" w:rsidP="006837F2">
      <w:r>
        <w:rPr>
          <w:noProof/>
        </w:rPr>
        <w:drawing>
          <wp:inline distT="0" distB="0" distL="0" distR="0" wp14:anchorId="15650069" wp14:editId="182CBD7E">
            <wp:extent cx="5486400" cy="54805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o uml.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480538"/>
                    </a:xfrm>
                    <a:prstGeom prst="rect">
                      <a:avLst/>
                    </a:prstGeom>
                  </pic:spPr>
                </pic:pic>
              </a:graphicData>
            </a:graphic>
          </wp:inline>
        </w:drawing>
      </w:r>
    </w:p>
    <w:p w14:paraId="697E7F5D" w14:textId="076E503C" w:rsidR="006837F2" w:rsidRDefault="006837F2" w:rsidP="006837F2">
      <w:pPr>
        <w:pStyle w:val="Heading4"/>
      </w:pPr>
      <w:r>
        <w:t>Blackjack</w:t>
      </w:r>
    </w:p>
    <w:p w14:paraId="2E08CFE3" w14:textId="5E56B4D4" w:rsidR="006837F2" w:rsidRPr="006837F2" w:rsidRDefault="006837F2" w:rsidP="006837F2">
      <w:r>
        <w:t>To be added</w:t>
      </w:r>
    </w:p>
    <w:p w14:paraId="570C8872" w14:textId="3B27308E" w:rsidR="006837F2" w:rsidRPr="006837F2" w:rsidRDefault="006837F2" w:rsidP="006837F2">
      <w:pPr>
        <w:pStyle w:val="Heading4"/>
      </w:pPr>
      <w:r>
        <w:t>Risk</w:t>
      </w:r>
    </w:p>
    <w:p w14:paraId="756228A9" w14:textId="2082452C" w:rsidR="00C04A9E" w:rsidRDefault="00C04A9E" w:rsidP="00C04A9E">
      <w:r>
        <w:t>**The UML is subject to change… A LOT**</w:t>
      </w:r>
    </w:p>
    <w:p w14:paraId="40A47F14" w14:textId="6CB6B0DF" w:rsidR="00C04A9E" w:rsidRPr="00C04A9E" w:rsidRDefault="00C04A9E" w:rsidP="00C04A9E">
      <w:r>
        <w:t xml:space="preserve">UML doesn’t include any information on the viewer, as that information will be added when appropriate knowledge is acquired. The controllers may significantly change </w:t>
      </w:r>
      <w:r>
        <w:lastRenderedPageBreak/>
        <w:t>with the addition of a viewer as the implementation of a viewer is still unknown and said viewer will play a large role in the design, and usage, of the project.</w:t>
      </w:r>
    </w:p>
    <w:p w14:paraId="230162B6" w14:textId="3F640614" w:rsidR="0017598F" w:rsidRDefault="00C04A9E">
      <w:r>
        <w:object w:dxaOrig="1320" w:dyaOrig="810" w14:anchorId="725B8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40.8pt" o:ole="">
            <v:imagedata r:id="rId12" o:title=""/>
          </v:shape>
          <o:OLEObject Type="Embed" ProgID="Package" ShapeID="_x0000_i1025" DrawAspect="Content" ObjectID="_1612787545" r:id="rId13"/>
        </w:object>
      </w:r>
    </w:p>
    <w:p w14:paraId="7B49F7AB" w14:textId="3AB1B9B4" w:rsidR="006837F2" w:rsidRDefault="006837F2" w:rsidP="006837F2">
      <w:pPr>
        <w:pStyle w:val="Heading4"/>
      </w:pPr>
      <w:proofErr w:type="spellStart"/>
      <w:r>
        <w:t>BattleShip</w:t>
      </w:r>
      <w:proofErr w:type="spellEnd"/>
    </w:p>
    <w:p w14:paraId="4F2E0B4D" w14:textId="6B09E5E7" w:rsidR="006837F2" w:rsidRDefault="00A9547E" w:rsidP="006837F2">
      <w:r>
        <w:object w:dxaOrig="1520" w:dyaOrig="985" w14:anchorId="36AB773B">
          <v:shape id="_x0000_i1026" type="#_x0000_t75" style="width:76.2pt;height:49.2pt" o:ole="">
            <v:imagedata r:id="rId14" o:title=""/>
          </v:shape>
          <o:OLEObject Type="Embed" ProgID="AcroExch.Document.DC" ShapeID="_x0000_i1026" DrawAspect="Icon" ObjectID="_1612787546" r:id="rId15"/>
        </w:object>
      </w:r>
    </w:p>
    <w:p w14:paraId="75C5B617" w14:textId="5F953DEA" w:rsidR="00A9547E" w:rsidRDefault="00A9547E" w:rsidP="00A9547E">
      <w:pPr>
        <w:pStyle w:val="Heading1"/>
      </w:pPr>
      <w:r>
        <w:t>Part 4: Project Plan</w:t>
      </w:r>
    </w:p>
    <w:p w14:paraId="7B751F28" w14:textId="6138FCE0" w:rsidR="00A9547E" w:rsidRDefault="00A9547E" w:rsidP="00A9547E">
      <w:pPr>
        <w:pStyle w:val="Heading4"/>
      </w:pPr>
      <w:r>
        <w:t>Uno</w:t>
      </w:r>
    </w:p>
    <w:p w14:paraId="4EBF9B0F" w14:textId="77777777" w:rsidR="00A9547E" w:rsidRDefault="00A9547E" w:rsidP="00A9547E">
      <w:pPr>
        <w:pStyle w:val="ListParagraph"/>
        <w:numPr>
          <w:ilvl w:val="0"/>
          <w:numId w:val="16"/>
        </w:numPr>
      </w:pPr>
      <w:r>
        <w:t>2/25 – Have the documentation and planning completed.</w:t>
      </w:r>
    </w:p>
    <w:p w14:paraId="27AC79D3" w14:textId="77777777" w:rsidR="00A9547E" w:rsidRDefault="00A9547E" w:rsidP="00A9547E">
      <w:pPr>
        <w:pStyle w:val="ListParagraph"/>
        <w:numPr>
          <w:ilvl w:val="0"/>
          <w:numId w:val="16"/>
        </w:numPr>
      </w:pPr>
      <w:r>
        <w:t>3/1 – Have all of the methods fully pseudo-coded and beginning to actually implement code.</w:t>
      </w:r>
    </w:p>
    <w:p w14:paraId="1ECA524B" w14:textId="77777777" w:rsidR="00A9547E" w:rsidRDefault="00A9547E" w:rsidP="00A9547E">
      <w:pPr>
        <w:pStyle w:val="ListParagraph"/>
        <w:numPr>
          <w:ilvl w:val="0"/>
          <w:numId w:val="16"/>
        </w:numPr>
      </w:pPr>
      <w:r>
        <w:t>3/4 – Have all of the methods fully implemented. Learn how to integrate code with GUI and create graphics for the cards.</w:t>
      </w:r>
    </w:p>
    <w:p w14:paraId="624A12C9" w14:textId="7037AA9F" w:rsidR="00A9547E" w:rsidRPr="00A9547E" w:rsidRDefault="00A9547E" w:rsidP="00A9547E">
      <w:pPr>
        <w:pStyle w:val="ListParagraph"/>
        <w:numPr>
          <w:ilvl w:val="0"/>
          <w:numId w:val="16"/>
        </w:numPr>
      </w:pPr>
      <w:r>
        <w:t>3/8 – Have the code and GUI interacting correctly and visually appealing graphics.</w:t>
      </w:r>
    </w:p>
    <w:p w14:paraId="6AB19777" w14:textId="2299984A" w:rsidR="00A9547E" w:rsidRDefault="00A9547E" w:rsidP="00A9547E">
      <w:pPr>
        <w:pStyle w:val="Heading4"/>
      </w:pPr>
      <w:r>
        <w:t>Blackjack</w:t>
      </w:r>
    </w:p>
    <w:p w14:paraId="7974128A" w14:textId="4B5748BF" w:rsidR="00A9547E" w:rsidRDefault="008A424B" w:rsidP="00A9547E">
      <w:r>
        <w:t>2/28 – stub out and finish UML</w:t>
      </w:r>
    </w:p>
    <w:p w14:paraId="6E8E923D" w14:textId="066B855B" w:rsidR="008A424B" w:rsidRDefault="008A424B" w:rsidP="00A9547E">
      <w:r>
        <w:t>3/1 – fully implement models</w:t>
      </w:r>
    </w:p>
    <w:p w14:paraId="65E7B35F" w14:textId="4B11A5A2" w:rsidR="008A424B" w:rsidRDefault="008A424B" w:rsidP="00A9547E">
      <w:r>
        <w:t>3/4 - fully implement controllers</w:t>
      </w:r>
    </w:p>
    <w:p w14:paraId="7F0C20D3" w14:textId="6F87FFDC" w:rsidR="008A424B" w:rsidRPr="00A9547E" w:rsidRDefault="008A424B" w:rsidP="00A9547E">
      <w:r>
        <w:t>3/8 fully implement GUI’s</w:t>
      </w:r>
    </w:p>
    <w:p w14:paraId="0EC2D3D1" w14:textId="6E9A0B52" w:rsidR="00A9547E" w:rsidRDefault="00A9547E" w:rsidP="00A9547E">
      <w:pPr>
        <w:pStyle w:val="Heading4"/>
      </w:pPr>
      <w:r>
        <w:t>Risk</w:t>
      </w:r>
    </w:p>
    <w:p w14:paraId="26B144B9" w14:textId="40F3EF66" w:rsidR="00A9547E" w:rsidRDefault="008A424B" w:rsidP="00A9547E">
      <w:r>
        <w:t>2/28 – stub out UML</w:t>
      </w:r>
    </w:p>
    <w:p w14:paraId="6933E64E" w14:textId="09B9346B" w:rsidR="008A424B" w:rsidRDefault="008A424B" w:rsidP="00A9547E">
      <w:r>
        <w:t>3/2 – fully-learn GUI’s, implement basic Menu GUI</w:t>
      </w:r>
    </w:p>
    <w:p w14:paraId="211C9D21" w14:textId="3D9E005B" w:rsidR="008A424B" w:rsidRDefault="008A424B" w:rsidP="00A9547E">
      <w:r>
        <w:t>3/4 – fully implement Mo</w:t>
      </w:r>
      <w:bookmarkStart w:id="18" w:name="_GoBack"/>
      <w:bookmarkEnd w:id="18"/>
      <w:r>
        <w:t>dels</w:t>
      </w:r>
    </w:p>
    <w:p w14:paraId="71807E52" w14:textId="44A4A635" w:rsidR="008A424B" w:rsidRDefault="008A424B" w:rsidP="00A9547E">
      <w:r>
        <w:t>3/6 – fully implement game logic</w:t>
      </w:r>
    </w:p>
    <w:p w14:paraId="7B8906A8" w14:textId="5B63B635" w:rsidR="008A424B" w:rsidRDefault="008A424B" w:rsidP="00A9547E">
      <w:r>
        <w:t>3/8 – fully implement GUI’s to control everything</w:t>
      </w:r>
    </w:p>
    <w:p w14:paraId="1B51E4E6" w14:textId="768BAAC5" w:rsidR="008A424B" w:rsidRDefault="008A424B" w:rsidP="00A9547E">
      <w:r>
        <w:t>3/9 – implement file persistence</w:t>
      </w:r>
    </w:p>
    <w:p w14:paraId="77A40E5E" w14:textId="55265B3B" w:rsidR="008A424B" w:rsidRPr="00A9547E" w:rsidRDefault="008A424B" w:rsidP="00A9547E">
      <w:r>
        <w:t>3/10 – polish app, include other modules.</w:t>
      </w:r>
    </w:p>
    <w:p w14:paraId="67DBDC47" w14:textId="1686BB24" w:rsidR="00A9547E" w:rsidRDefault="00A9547E" w:rsidP="00A9547E">
      <w:pPr>
        <w:pStyle w:val="Heading4"/>
      </w:pPr>
      <w:r>
        <w:lastRenderedPageBreak/>
        <w:t>Battleship</w:t>
      </w:r>
    </w:p>
    <w:p w14:paraId="4FCFF527" w14:textId="77777777" w:rsidR="00A9547E" w:rsidRDefault="00A9547E" w:rsidP="00A9547E">
      <w:r>
        <w:t>Phase 1: Week 1</w:t>
      </w:r>
    </w:p>
    <w:p w14:paraId="77FCCC1B" w14:textId="77777777" w:rsidR="00A9547E" w:rsidRDefault="00A9547E" w:rsidP="00A9547E">
      <w:r>
        <w:t xml:space="preserve">Task 1: Get ships made and have the variables properly </w:t>
      </w:r>
      <w:proofErr w:type="spellStart"/>
      <w:r>
        <w:t>storeable</w:t>
      </w:r>
      <w:proofErr w:type="spellEnd"/>
    </w:p>
    <w:p w14:paraId="382F1A13" w14:textId="77777777" w:rsidR="00A9547E" w:rsidRDefault="00A9547E" w:rsidP="00A9547E">
      <w:r>
        <w:t xml:space="preserve">Task 2: Get the player made a have variables properly </w:t>
      </w:r>
      <w:proofErr w:type="spellStart"/>
      <w:r>
        <w:t>storeable</w:t>
      </w:r>
      <w:proofErr w:type="spellEnd"/>
    </w:p>
    <w:p w14:paraId="020824E5" w14:textId="77777777" w:rsidR="00A9547E" w:rsidRDefault="00A9547E" w:rsidP="00A9547E">
      <w:r>
        <w:t>Task 3: Have a board be able to be created and connected to the players stored</w:t>
      </w:r>
    </w:p>
    <w:p w14:paraId="0D7C1E71" w14:textId="77777777" w:rsidR="00A9547E" w:rsidRDefault="00A9547E" w:rsidP="00A9547E">
      <w:r>
        <w:t>Task 4: Be able to display board and ships with GUI</w:t>
      </w:r>
    </w:p>
    <w:p w14:paraId="6DA87FD6" w14:textId="77777777" w:rsidR="00A9547E" w:rsidRDefault="00A9547E" w:rsidP="00A9547E">
      <w:r>
        <w:t>Phase 2: Week 2</w:t>
      </w:r>
    </w:p>
    <w:p w14:paraId="743D1AB7" w14:textId="77777777" w:rsidR="00A9547E" w:rsidRDefault="00A9547E" w:rsidP="00A9547E">
      <w:r>
        <w:t>Task 1: Set up beginning of game (setting ships onto the board)</w:t>
      </w:r>
    </w:p>
    <w:p w14:paraId="6736E6EC" w14:textId="77777777" w:rsidR="00A9547E" w:rsidRDefault="00A9547E" w:rsidP="00A9547E">
      <w:r>
        <w:t>Task 2: Add firing mechanics</w:t>
      </w:r>
    </w:p>
    <w:p w14:paraId="4045E318" w14:textId="77777777" w:rsidR="00A9547E" w:rsidRDefault="00A9547E" w:rsidP="00A9547E">
      <w:r>
        <w:t>Task 3: Add boundaries between ships so that one isn’t next to the other</w:t>
      </w:r>
    </w:p>
    <w:p w14:paraId="5425F71E" w14:textId="77777777" w:rsidR="00A9547E" w:rsidRDefault="00A9547E" w:rsidP="00A9547E">
      <w:r>
        <w:t>Task 4: Put in win logic</w:t>
      </w:r>
    </w:p>
    <w:p w14:paraId="4F862D36" w14:textId="77777777" w:rsidR="00A9547E" w:rsidRDefault="00A9547E" w:rsidP="00A9547E">
      <w:r>
        <w:t>Phase 3: Week 3</w:t>
      </w:r>
    </w:p>
    <w:p w14:paraId="69815F5C" w14:textId="77777777" w:rsidR="00A9547E" w:rsidRDefault="00A9547E" w:rsidP="00A9547E">
      <w:r>
        <w:t>Task 1: Finish any other pieces that aren’t working for functionality</w:t>
      </w:r>
    </w:p>
    <w:p w14:paraId="23343819" w14:textId="77777777" w:rsidR="00A9547E" w:rsidRDefault="00A9547E" w:rsidP="00A9547E">
      <w:r>
        <w:t>Task 2: If there is time left, add a timer</w:t>
      </w:r>
    </w:p>
    <w:p w14:paraId="2558CB3C" w14:textId="77777777" w:rsidR="00A9547E" w:rsidRDefault="00A9547E" w:rsidP="00A9547E">
      <w:r>
        <w:t>Task 3: If there is more time left, add a scoreboard</w:t>
      </w:r>
    </w:p>
    <w:p w14:paraId="49C61993" w14:textId="77777777" w:rsidR="00A9547E" w:rsidRPr="00A9547E" w:rsidRDefault="00A9547E" w:rsidP="00A9547E"/>
    <w:p w14:paraId="07349AA4" w14:textId="77777777" w:rsidR="0017598F" w:rsidRDefault="0017598F"/>
    <w:p w14:paraId="081D33BD" w14:textId="77777777" w:rsidR="0017598F" w:rsidRDefault="00443496">
      <w:r>
        <w:br w:type="page"/>
      </w:r>
    </w:p>
    <w:p w14:paraId="635688F0" w14:textId="77777777" w:rsidR="0017598F" w:rsidRDefault="00C8791C">
      <w:pPr>
        <w:pStyle w:val="Heading1"/>
      </w:pPr>
      <w:bookmarkStart w:id="19" w:name="_Toc1900401"/>
      <w:r>
        <w:lastRenderedPageBreak/>
        <w:t>Bibliography</w:t>
      </w:r>
      <w:bookmarkEnd w:id="19"/>
    </w:p>
    <w:p w14:paraId="09D050A2" w14:textId="77777777" w:rsidR="0017598F" w:rsidRDefault="0017598F">
      <w:pPr>
        <w:pBdr>
          <w:top w:val="nil"/>
          <w:left w:val="nil"/>
          <w:bottom w:val="nil"/>
          <w:right w:val="nil"/>
          <w:between w:val="nil"/>
        </w:pBdr>
        <w:ind w:left="720" w:hanging="720"/>
      </w:pPr>
    </w:p>
    <w:p w14:paraId="17B20A7B" w14:textId="77777777" w:rsidR="0017598F" w:rsidRDefault="0017598F"/>
    <w:p w14:paraId="2448C9EE" w14:textId="77777777" w:rsidR="0017598F" w:rsidRDefault="0017598F"/>
    <w:sectPr w:rsidR="0017598F">
      <w:headerReference w:type="default" r:id="rId16"/>
      <w:footerReference w:type="default" r:id="rId17"/>
      <w:pgSz w:w="12240" w:h="15840"/>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F7C41" w14:textId="77777777" w:rsidR="00223FF0" w:rsidRDefault="00223FF0">
      <w:pPr>
        <w:spacing w:before="0" w:after="0" w:line="240" w:lineRule="auto"/>
      </w:pPr>
      <w:r>
        <w:separator/>
      </w:r>
    </w:p>
  </w:endnote>
  <w:endnote w:type="continuationSeparator" w:id="0">
    <w:p w14:paraId="26BAF8C8" w14:textId="77777777" w:rsidR="00223FF0" w:rsidRDefault="00223F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Arvo">
    <w:panose1 w:val="02000000000000000000"/>
    <w:charset w:val="00"/>
    <w:family w:val="auto"/>
    <w:pitch w:val="variable"/>
    <w:sig w:usb0="A00000A7" w:usb1="00000041" w:usb2="00000000" w:usb3="00000000" w:csb0="00000111" w:csb1="00000000"/>
  </w:font>
  <w:font w:name="Constantia">
    <w:panose1 w:val="02030602050306030303"/>
    <w:charset w:val="00"/>
    <w:family w:val="roman"/>
    <w:pitch w:val="variable"/>
    <w:sig w:usb0="A00002EF" w:usb1="4000204B" w:usb2="00000000" w:usb3="00000000" w:csb0="0000019F" w:csb1="00000000"/>
  </w:font>
  <w:font w:name="Ubuntu Condensed">
    <w:panose1 w:val="020B0506030602030204"/>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A563D" w14:textId="77777777" w:rsidR="006837F2" w:rsidRDefault="006837F2">
    <w:pPr>
      <w:pBdr>
        <w:top w:val="nil"/>
        <w:left w:val="nil"/>
        <w:bottom w:val="nil"/>
        <w:right w:val="nil"/>
        <w:between w:val="nil"/>
      </w:pBdr>
      <w:spacing w:before="0" w:after="0" w:line="240" w:lineRule="auto"/>
      <w:jc w:val="right"/>
      <w:rPr>
        <w:smallCaps/>
      </w:rPr>
    </w:pPr>
    <w:r>
      <w:rPr>
        <w:smallCaps/>
      </w:rPr>
      <w:t xml:space="preserve">Page </w:t>
    </w:r>
    <w:r>
      <w:rPr>
        <w:smallCaps/>
      </w:rPr>
      <w:fldChar w:fldCharType="begin"/>
    </w:r>
    <w:r>
      <w:rPr>
        <w:smallCaps/>
      </w:rPr>
      <w:instrText>PAGE</w:instrText>
    </w:r>
    <w:r>
      <w:rPr>
        <w:smallCaps/>
      </w:rPr>
      <w:fldChar w:fldCharType="separate"/>
    </w:r>
    <w:r>
      <w:rPr>
        <w:smallCaps/>
        <w:noProof/>
      </w:rPr>
      <w:t>1</w:t>
    </w:r>
    <w:r>
      <w:rPr>
        <w:smallCaps/>
      </w:rPr>
      <w:fldChar w:fldCharType="end"/>
    </w:r>
  </w:p>
  <w:p w14:paraId="703B3208" w14:textId="77777777" w:rsidR="006837F2" w:rsidRDefault="006837F2">
    <w:pPr>
      <w:widowControl w:val="0"/>
      <w:pBdr>
        <w:top w:val="nil"/>
        <w:left w:val="nil"/>
        <w:bottom w:val="nil"/>
        <w:right w:val="nil"/>
        <w:between w:val="nil"/>
      </w:pBdr>
      <w:spacing w:before="0" w:after="0" w:line="276" w:lineRule="auto"/>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5FC17" w14:textId="77777777" w:rsidR="00223FF0" w:rsidRDefault="00223FF0">
      <w:pPr>
        <w:spacing w:before="0" w:after="0" w:line="240" w:lineRule="auto"/>
      </w:pPr>
      <w:r>
        <w:separator/>
      </w:r>
    </w:p>
  </w:footnote>
  <w:footnote w:type="continuationSeparator" w:id="0">
    <w:p w14:paraId="50B4D652" w14:textId="77777777" w:rsidR="00223FF0" w:rsidRDefault="00223FF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F312B" w14:textId="77777777" w:rsidR="006837F2" w:rsidRDefault="006837F2">
    <w:pPr>
      <w:pBdr>
        <w:top w:val="nil"/>
        <w:left w:val="nil"/>
        <w:bottom w:val="single" w:sz="4" w:space="1" w:color="D9D9D9"/>
        <w:right w:val="nil"/>
        <w:between w:val="nil"/>
      </w:pBdr>
      <w:spacing w:before="0" w:after="0" w:line="240" w:lineRule="auto"/>
      <w:jc w:val="right"/>
      <w:rPr>
        <w:b/>
      </w:rPr>
    </w:pPr>
    <w:r>
      <w:rPr>
        <w:color w:val="7F7F7F"/>
      </w:rPr>
      <w:t>Page</w:t>
    </w:r>
    <w:r>
      <w:t xml:space="preserve"> | </w:t>
    </w:r>
    <w:r>
      <w:fldChar w:fldCharType="begin"/>
    </w:r>
    <w:r>
      <w:instrText>PAGE</w:instrText>
    </w:r>
    <w:r>
      <w:fldChar w:fldCharType="separate"/>
    </w:r>
    <w:r>
      <w:rPr>
        <w:noProof/>
      </w:rPr>
      <w:t>1</w:t>
    </w:r>
    <w:r>
      <w:fldChar w:fldCharType="end"/>
    </w:r>
  </w:p>
  <w:p w14:paraId="082E111F" w14:textId="77777777" w:rsidR="006837F2" w:rsidRDefault="006837F2">
    <w:pPr>
      <w:pBdr>
        <w:top w:val="nil"/>
        <w:left w:val="nil"/>
        <w:bottom w:val="nil"/>
        <w:right w:val="nil"/>
        <w:between w:val="nil"/>
      </w:pBdr>
      <w:spacing w:before="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60FC"/>
    <w:multiLevelType w:val="multilevel"/>
    <w:tmpl w:val="1EFC2B74"/>
    <w:lvl w:ilvl="0">
      <w:start w:val="1"/>
      <w:numFmt w:val="decimal"/>
      <w:lvlText w:val="%1."/>
      <w:lvlJc w:val="left"/>
      <w:pPr>
        <w:ind w:left="216" w:hanging="216"/>
      </w:pPr>
      <w:rPr>
        <w:rFonts w:hint="default"/>
      </w:rPr>
    </w:lvl>
    <w:lvl w:ilvl="1">
      <w:start w:val="1"/>
      <w:numFmt w:val="decimal"/>
      <w:lvlText w:val="%1.%2."/>
      <w:lvlJc w:val="left"/>
      <w:pPr>
        <w:ind w:left="432" w:hanging="216"/>
      </w:pPr>
      <w:rPr>
        <w:rFonts w:hint="default"/>
      </w:rPr>
    </w:lvl>
    <w:lvl w:ilvl="2">
      <w:start w:val="1"/>
      <w:numFmt w:val="decimal"/>
      <w:lvlText w:val="%1.%2.%3."/>
      <w:lvlJc w:val="left"/>
      <w:pPr>
        <w:ind w:left="648" w:hanging="216"/>
      </w:pPr>
      <w:rPr>
        <w:rFonts w:hint="default"/>
      </w:rPr>
    </w:lvl>
    <w:lvl w:ilvl="3">
      <w:start w:val="1"/>
      <w:numFmt w:val="decimal"/>
      <w:lvlText w:val="%1.%2.%3.%4."/>
      <w:lvlJc w:val="left"/>
      <w:pPr>
        <w:ind w:left="864" w:hanging="216"/>
      </w:pPr>
      <w:rPr>
        <w:rFonts w:hint="default"/>
      </w:rPr>
    </w:lvl>
    <w:lvl w:ilvl="4">
      <w:start w:val="1"/>
      <w:numFmt w:val="decimal"/>
      <w:lvlText w:val="%1.%2.%3.%4.%5."/>
      <w:lvlJc w:val="left"/>
      <w:pPr>
        <w:ind w:left="1080" w:hanging="216"/>
      </w:pPr>
      <w:rPr>
        <w:rFonts w:hint="default"/>
      </w:rPr>
    </w:lvl>
    <w:lvl w:ilvl="5">
      <w:start w:val="1"/>
      <w:numFmt w:val="decimal"/>
      <w:lvlText w:val="%1.%2.%3.%4.%5.%6."/>
      <w:lvlJc w:val="left"/>
      <w:pPr>
        <w:ind w:left="1296" w:hanging="216"/>
      </w:pPr>
      <w:rPr>
        <w:rFonts w:hint="default"/>
      </w:rPr>
    </w:lvl>
    <w:lvl w:ilvl="6">
      <w:start w:val="1"/>
      <w:numFmt w:val="decimal"/>
      <w:lvlText w:val="%1.%2.%3.%4.%5.%6.%7."/>
      <w:lvlJc w:val="left"/>
      <w:pPr>
        <w:ind w:left="1512" w:hanging="216"/>
      </w:pPr>
      <w:rPr>
        <w:rFonts w:hint="default"/>
      </w:rPr>
    </w:lvl>
    <w:lvl w:ilvl="7">
      <w:start w:val="1"/>
      <w:numFmt w:val="decimal"/>
      <w:lvlText w:val="%1.%2.%3.%4.%5.%6.%7.%8."/>
      <w:lvlJc w:val="left"/>
      <w:pPr>
        <w:ind w:left="1728" w:hanging="216"/>
      </w:pPr>
      <w:rPr>
        <w:rFonts w:hint="default"/>
      </w:rPr>
    </w:lvl>
    <w:lvl w:ilvl="8">
      <w:start w:val="1"/>
      <w:numFmt w:val="decimal"/>
      <w:lvlText w:val="%1.%2.%3.%4.%5.%6.%7.%8.%9."/>
      <w:lvlJc w:val="left"/>
      <w:pPr>
        <w:ind w:left="1944" w:hanging="216"/>
      </w:pPr>
      <w:rPr>
        <w:rFonts w:hint="default"/>
      </w:rPr>
    </w:lvl>
  </w:abstractNum>
  <w:abstractNum w:abstractNumId="1" w15:restartNumberingAfterBreak="0">
    <w:nsid w:val="046546CB"/>
    <w:multiLevelType w:val="hybridMultilevel"/>
    <w:tmpl w:val="1F625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06C3C"/>
    <w:multiLevelType w:val="hybridMultilevel"/>
    <w:tmpl w:val="05CA5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4CC5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E755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4336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57176F"/>
    <w:multiLevelType w:val="hybridMultilevel"/>
    <w:tmpl w:val="45CE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11C67"/>
    <w:multiLevelType w:val="hybridMultilevel"/>
    <w:tmpl w:val="9AB22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A710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D64FA7"/>
    <w:multiLevelType w:val="multilevel"/>
    <w:tmpl w:val="1EFC2B74"/>
    <w:lvl w:ilvl="0">
      <w:start w:val="1"/>
      <w:numFmt w:val="decimal"/>
      <w:lvlText w:val="%1."/>
      <w:lvlJc w:val="left"/>
      <w:pPr>
        <w:ind w:left="216" w:hanging="216"/>
      </w:pPr>
      <w:rPr>
        <w:rFonts w:hint="default"/>
      </w:rPr>
    </w:lvl>
    <w:lvl w:ilvl="1">
      <w:start w:val="1"/>
      <w:numFmt w:val="decimal"/>
      <w:lvlText w:val="%1.%2."/>
      <w:lvlJc w:val="left"/>
      <w:pPr>
        <w:ind w:left="432" w:hanging="216"/>
      </w:pPr>
      <w:rPr>
        <w:rFonts w:hint="default"/>
      </w:rPr>
    </w:lvl>
    <w:lvl w:ilvl="2">
      <w:start w:val="1"/>
      <w:numFmt w:val="decimal"/>
      <w:lvlText w:val="%1.%2.%3."/>
      <w:lvlJc w:val="left"/>
      <w:pPr>
        <w:ind w:left="648" w:hanging="216"/>
      </w:pPr>
      <w:rPr>
        <w:rFonts w:hint="default"/>
      </w:rPr>
    </w:lvl>
    <w:lvl w:ilvl="3">
      <w:start w:val="1"/>
      <w:numFmt w:val="decimal"/>
      <w:lvlText w:val="%1.%2.%3.%4."/>
      <w:lvlJc w:val="left"/>
      <w:pPr>
        <w:ind w:left="864" w:hanging="216"/>
      </w:pPr>
      <w:rPr>
        <w:rFonts w:hint="default"/>
      </w:rPr>
    </w:lvl>
    <w:lvl w:ilvl="4">
      <w:start w:val="1"/>
      <w:numFmt w:val="decimal"/>
      <w:lvlText w:val="%1.%2.%3.%4.%5."/>
      <w:lvlJc w:val="left"/>
      <w:pPr>
        <w:ind w:left="1080" w:hanging="216"/>
      </w:pPr>
      <w:rPr>
        <w:rFonts w:hint="default"/>
      </w:rPr>
    </w:lvl>
    <w:lvl w:ilvl="5">
      <w:start w:val="1"/>
      <w:numFmt w:val="decimal"/>
      <w:lvlText w:val="%1.%2.%3.%4.%5.%6."/>
      <w:lvlJc w:val="left"/>
      <w:pPr>
        <w:ind w:left="1296" w:hanging="216"/>
      </w:pPr>
      <w:rPr>
        <w:rFonts w:hint="default"/>
      </w:rPr>
    </w:lvl>
    <w:lvl w:ilvl="6">
      <w:start w:val="1"/>
      <w:numFmt w:val="decimal"/>
      <w:lvlText w:val="%1.%2.%3.%4.%5.%6.%7."/>
      <w:lvlJc w:val="left"/>
      <w:pPr>
        <w:ind w:left="1512" w:hanging="216"/>
      </w:pPr>
      <w:rPr>
        <w:rFonts w:hint="default"/>
      </w:rPr>
    </w:lvl>
    <w:lvl w:ilvl="7">
      <w:start w:val="1"/>
      <w:numFmt w:val="decimal"/>
      <w:lvlText w:val="%1.%2.%3.%4.%5.%6.%7.%8."/>
      <w:lvlJc w:val="left"/>
      <w:pPr>
        <w:ind w:left="1728" w:hanging="216"/>
      </w:pPr>
      <w:rPr>
        <w:rFonts w:hint="default"/>
      </w:rPr>
    </w:lvl>
    <w:lvl w:ilvl="8">
      <w:start w:val="1"/>
      <w:numFmt w:val="decimal"/>
      <w:lvlText w:val="%1.%2.%3.%4.%5.%6.%7.%8.%9."/>
      <w:lvlJc w:val="left"/>
      <w:pPr>
        <w:ind w:left="1944" w:hanging="216"/>
      </w:pPr>
      <w:rPr>
        <w:rFonts w:hint="default"/>
      </w:rPr>
    </w:lvl>
  </w:abstractNum>
  <w:abstractNum w:abstractNumId="10" w15:restartNumberingAfterBreak="0">
    <w:nsid w:val="70F52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CA6FE3"/>
    <w:multiLevelType w:val="hybridMultilevel"/>
    <w:tmpl w:val="42B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FC48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CD54D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3"/>
  </w:num>
  <w:num w:numId="6">
    <w:abstractNumId w:val="12"/>
  </w:num>
  <w:num w:numId="7">
    <w:abstractNumId w:val="5"/>
  </w:num>
  <w:num w:numId="8">
    <w:abstractNumId w:val="3"/>
  </w:num>
  <w:num w:numId="9">
    <w:abstractNumId w:val="9"/>
  </w:num>
  <w:num w:numId="10">
    <w:abstractNumId w:val="0"/>
  </w:num>
  <w:num w:numId="11">
    <w:abstractNumId w:val="11"/>
  </w:num>
  <w:num w:numId="12">
    <w:abstractNumId w:val="10"/>
  </w:num>
  <w:num w:numId="13">
    <w:abstractNumId w:val="1"/>
  </w:num>
  <w:num w:numId="14">
    <w:abstractNumId w:val="8"/>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7224"/>
    <w:rsid w:val="00072890"/>
    <w:rsid w:val="000C29AB"/>
    <w:rsid w:val="000C601C"/>
    <w:rsid w:val="00123A4F"/>
    <w:rsid w:val="0017598F"/>
    <w:rsid w:val="001A515C"/>
    <w:rsid w:val="00203DC2"/>
    <w:rsid w:val="00223FF0"/>
    <w:rsid w:val="003624C9"/>
    <w:rsid w:val="003B50D0"/>
    <w:rsid w:val="003F66D9"/>
    <w:rsid w:val="00443496"/>
    <w:rsid w:val="004528B9"/>
    <w:rsid w:val="004C5DA3"/>
    <w:rsid w:val="00503002"/>
    <w:rsid w:val="00577D11"/>
    <w:rsid w:val="005B030F"/>
    <w:rsid w:val="00603169"/>
    <w:rsid w:val="006837F2"/>
    <w:rsid w:val="006C6D39"/>
    <w:rsid w:val="008530AC"/>
    <w:rsid w:val="008A299C"/>
    <w:rsid w:val="008A424B"/>
    <w:rsid w:val="00945366"/>
    <w:rsid w:val="00974895"/>
    <w:rsid w:val="009A0290"/>
    <w:rsid w:val="009C192E"/>
    <w:rsid w:val="009D3EF1"/>
    <w:rsid w:val="00A029A2"/>
    <w:rsid w:val="00A9419F"/>
    <w:rsid w:val="00A9547E"/>
    <w:rsid w:val="00B77224"/>
    <w:rsid w:val="00BB36A2"/>
    <w:rsid w:val="00BD5537"/>
    <w:rsid w:val="00C04A9E"/>
    <w:rsid w:val="00C151A8"/>
    <w:rsid w:val="00C70AF4"/>
    <w:rsid w:val="00C8791C"/>
    <w:rsid w:val="00D408E1"/>
    <w:rsid w:val="00DB74DA"/>
    <w:rsid w:val="00DF1945"/>
    <w:rsid w:val="00DF31FB"/>
    <w:rsid w:val="00E21E41"/>
    <w:rsid w:val="00E34556"/>
    <w:rsid w:val="00E525BC"/>
    <w:rsid w:val="00E86EA5"/>
    <w:rsid w:val="00ED4A32"/>
    <w:rsid w:val="00F17D61"/>
    <w:rsid w:val="00F80911"/>
    <w:rsid w:val="00FF1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D084"/>
  <w15:docId w15:val="{4042D3C0-620B-4AEC-8C61-F220B33A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Ubuntu" w:eastAsia="Ubuntu" w:hAnsi="Ubuntu" w:cs="Ubuntu"/>
        <w:color w:val="595959"/>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00" w:after="60"/>
      <w:outlineLvl w:val="0"/>
    </w:pPr>
    <w:rPr>
      <w:rFonts w:ascii="Arvo" w:eastAsia="Arvo" w:hAnsi="Arvo" w:cs="Arvo"/>
      <w:color w:val="1A7A10"/>
      <w:sz w:val="32"/>
      <w:szCs w:val="32"/>
    </w:rPr>
  </w:style>
  <w:style w:type="paragraph" w:styleId="Heading2">
    <w:name w:val="heading 2"/>
    <w:basedOn w:val="Normal"/>
    <w:next w:val="Normal"/>
    <w:uiPriority w:val="9"/>
    <w:unhideWhenUsed/>
    <w:qFormat/>
    <w:pPr>
      <w:keepNext/>
      <w:keepLines/>
      <w:spacing w:before="240" w:after="0"/>
      <w:outlineLvl w:val="1"/>
    </w:pPr>
    <w:rPr>
      <w:rFonts w:ascii="Arvo" w:eastAsia="Arvo" w:hAnsi="Arvo" w:cs="Arvo"/>
      <w:smallCaps/>
      <w:color w:val="1A7A10"/>
      <w:sz w:val="24"/>
      <w:szCs w:val="24"/>
    </w:rPr>
  </w:style>
  <w:style w:type="paragraph" w:styleId="Heading3">
    <w:name w:val="heading 3"/>
    <w:basedOn w:val="Normal"/>
    <w:next w:val="Normal"/>
    <w:uiPriority w:val="9"/>
    <w:unhideWhenUsed/>
    <w:qFormat/>
    <w:pPr>
      <w:keepNext/>
      <w:keepLines/>
      <w:spacing w:before="40" w:after="0"/>
      <w:outlineLvl w:val="2"/>
    </w:pPr>
    <w:rPr>
      <w:rFonts w:ascii="Arvo" w:eastAsia="Arvo" w:hAnsi="Arvo" w:cs="Arvo"/>
      <w:color w:val="12550B"/>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40" w:after="0"/>
      <w:outlineLvl w:val="5"/>
    </w:pPr>
    <w:rPr>
      <w:rFonts w:ascii="Constantia" w:eastAsia="Constantia" w:hAnsi="Constantia" w:cs="Constantia"/>
      <w:color w:val="004F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40" w:line="240" w:lineRule="auto"/>
      <w:jc w:val="center"/>
    </w:pPr>
    <w:rPr>
      <w:rFonts w:ascii="Arvo" w:eastAsia="Arvo" w:hAnsi="Arvo" w:cs="Arvo"/>
      <w:color w:val="1A7A10"/>
      <w:sz w:val="60"/>
      <w:szCs w:val="60"/>
    </w:rPr>
  </w:style>
  <w:style w:type="paragraph" w:styleId="Subtitle">
    <w:name w:val="Subtitle"/>
    <w:basedOn w:val="Normal"/>
    <w:next w:val="Normal"/>
    <w:uiPriority w:val="11"/>
    <w:qFormat/>
    <w:pPr>
      <w:spacing w:before="0" w:after="480"/>
      <w:jc w:val="center"/>
    </w:pPr>
    <w:rPr>
      <w:smallCaps/>
      <w:sz w:val="26"/>
      <w:szCs w:val="26"/>
    </w:rPr>
  </w:style>
  <w:style w:type="table" w:customStyle="1" w:styleId="DefualtTableStyle">
    <w:name w:val="DefualtTableStyle"/>
    <w:basedOn w:val="TableNormal"/>
    <w:uiPriority w:val="99"/>
    <w:rsid w:val="00443496"/>
    <w:pPr>
      <w:spacing w:before="0" w:after="0" w:line="240" w:lineRule="auto"/>
    </w:pPr>
    <w:tblPr>
      <w:tblStyleRowBandSize w:val="1"/>
      <w:tblBorders>
        <w:top w:val="single" w:sz="4" w:space="0" w:color="70C0B5"/>
        <w:left w:val="single" w:sz="4" w:space="0" w:color="70C0B5"/>
        <w:bottom w:val="single" w:sz="4" w:space="0" w:color="70C0B5"/>
        <w:right w:val="single" w:sz="4" w:space="0" w:color="70C0B5"/>
        <w:insideH w:val="single" w:sz="4" w:space="0" w:color="70C0B5"/>
        <w:insideV w:val="single" w:sz="4" w:space="0" w:color="70C0B5"/>
      </w:tblBorders>
    </w:tblPr>
    <w:tblStylePr w:type="firstRow">
      <w:tblPr/>
      <w:tcPr>
        <w:shd w:val="clear" w:color="auto" w:fill="70C0B5"/>
      </w:tcPr>
    </w:tblStylePr>
    <w:tblStylePr w:type="band2Horz">
      <w:tblPr/>
      <w:tcPr>
        <w:shd w:val="clear" w:color="auto" w:fill="D9F4EC"/>
      </w:tcPr>
    </w:tblStylePr>
  </w:style>
  <w:style w:type="character" w:styleId="Hyperlink">
    <w:name w:val="Hyperlink"/>
    <w:basedOn w:val="DefaultParagraphFont"/>
    <w:uiPriority w:val="99"/>
    <w:unhideWhenUsed/>
    <w:rsid w:val="00443496"/>
    <w:rPr>
      <w:color w:val="0000FF" w:themeColor="hyperlink"/>
      <w:u w:val="single"/>
    </w:rPr>
  </w:style>
  <w:style w:type="paragraph" w:styleId="TOC1">
    <w:name w:val="toc 1"/>
    <w:basedOn w:val="Normal"/>
    <w:next w:val="Normal"/>
    <w:autoRedefine/>
    <w:uiPriority w:val="39"/>
    <w:unhideWhenUsed/>
    <w:rsid w:val="00443496"/>
    <w:pPr>
      <w:spacing w:after="100"/>
    </w:pPr>
    <w:rPr>
      <w:color w:val="595959" w:themeColor="text1" w:themeTint="A6"/>
      <w:sz w:val="24"/>
    </w:rPr>
  </w:style>
  <w:style w:type="paragraph" w:styleId="TOC2">
    <w:name w:val="toc 2"/>
    <w:basedOn w:val="Normal"/>
    <w:next w:val="Normal"/>
    <w:autoRedefine/>
    <w:uiPriority w:val="39"/>
    <w:unhideWhenUsed/>
    <w:rsid w:val="00443496"/>
    <w:pPr>
      <w:spacing w:after="100"/>
      <w:ind w:left="220"/>
    </w:pPr>
    <w:rPr>
      <w:color w:val="7F7F7F" w:themeColor="text1" w:themeTint="80"/>
    </w:rPr>
  </w:style>
  <w:style w:type="paragraph" w:styleId="TOC3">
    <w:name w:val="toc 3"/>
    <w:basedOn w:val="Normal"/>
    <w:next w:val="Normal"/>
    <w:autoRedefine/>
    <w:uiPriority w:val="39"/>
    <w:semiHidden/>
    <w:unhideWhenUsed/>
    <w:rsid w:val="00443496"/>
    <w:pPr>
      <w:spacing w:after="100"/>
      <w:ind w:left="440"/>
    </w:pPr>
    <w:rPr>
      <w:color w:val="7F7F7F" w:themeColor="text1" w:themeTint="80"/>
      <w:sz w:val="20"/>
    </w:rPr>
  </w:style>
  <w:style w:type="paragraph" w:styleId="ListParagraph">
    <w:name w:val="List Paragraph"/>
    <w:basedOn w:val="Normal"/>
    <w:uiPriority w:val="34"/>
    <w:qFormat/>
    <w:rsid w:val="001A515C"/>
    <w:pPr>
      <w:spacing w:before="0" w:line="240" w:lineRule="auto"/>
      <w:ind w:left="720"/>
      <w:contextualSpacing/>
    </w:pPr>
    <w:rPr>
      <w:rFonts w:ascii="Ubuntu Condensed" w:eastAsiaTheme="minorHAnsi" w:hAnsi="Ubuntu Condensed" w:cstheme="minorBidi"/>
      <w:color w:val="auto"/>
    </w:rPr>
  </w:style>
  <w:style w:type="character" w:styleId="UnresolvedMention">
    <w:name w:val="Unresolved Mention"/>
    <w:basedOn w:val="DefaultParagraphFont"/>
    <w:uiPriority w:val="99"/>
    <w:semiHidden/>
    <w:unhideWhenUsed/>
    <w:rsid w:val="00683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019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yperlink" Target="http://www.ultraboardgames.com/risk/game-rules.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Risk_(game)" TargetMode="External"/><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g\Documents\Custom%20Office%20Templates\NewDefaul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25122-D20B-4B19-8AF3-300AFB880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NewDefaultTemplate.dotx</Template>
  <TotalTime>512</TotalTime>
  <Pages>19</Pages>
  <Words>4434</Words>
  <Characters>25274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Holt</dc:creator>
  <cp:lastModifiedBy>Adam Holt</cp:lastModifiedBy>
  <cp:revision>10</cp:revision>
  <dcterms:created xsi:type="dcterms:W3CDTF">2019-02-22T04:02:00Z</dcterms:created>
  <dcterms:modified xsi:type="dcterms:W3CDTF">2019-02-27T22:46:00Z</dcterms:modified>
</cp:coreProperties>
</file>